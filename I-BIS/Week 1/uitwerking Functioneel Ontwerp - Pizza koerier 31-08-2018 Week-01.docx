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23"/>
            <w:gridCol w:w="7157"/>
          </w:tblGrid>
          <w:tr w:rsidR="0002042E" w14:paraId="67C7EE39" w14:textId="77777777">
            <w:trPr>
              <w:trHeight w:val="3960"/>
              <w:jc w:val="center"/>
            </w:trPr>
            <w:tc>
              <w:tcPr>
                <w:tcW w:w="1450" w:type="pct"/>
                <w:tcBorders>
                  <w:top w:val="nil"/>
                  <w:left w:val="nil"/>
                  <w:bottom w:val="nil"/>
                  <w:right w:val="nil"/>
                </w:tcBorders>
                <w:shd w:val="clear" w:color="auto" w:fill="auto"/>
              </w:tcPr>
              <w:p w14:paraId="05B40CD3" w14:textId="77777777" w:rsidR="0002042E" w:rsidRDefault="0002042E">
                <w:pPr>
                  <w:pStyle w:val="Geenafstand"/>
                </w:pPr>
              </w:p>
            </w:tc>
            <w:tc>
              <w:tcPr>
                <w:tcW w:w="4000" w:type="pct"/>
                <w:tcBorders>
                  <w:top w:val="nil"/>
                  <w:left w:val="nil"/>
                  <w:bottom w:val="nil"/>
                  <w:right w:val="nil"/>
                </w:tcBorders>
                <w:shd w:val="clear" w:color="auto" w:fill="auto"/>
                <w:tcMar>
                  <w:left w:w="115" w:type="dxa"/>
                  <w:bottom w:w="115" w:type="dxa"/>
                </w:tcMar>
                <w:vAlign w:val="bottom"/>
              </w:tcPr>
              <w:p w14:paraId="675CA236" w14:textId="0E35B60B" w:rsidR="0002042E" w:rsidRDefault="00FB7102" w:rsidP="009619C3">
                <w:pPr>
                  <w:pStyle w:val="Geenafstand"/>
                  <w:rPr>
                    <w:rFonts w:asciiTheme="majorHAnsi" w:eastAsiaTheme="majorEastAsia" w:hAnsiTheme="majorHAnsi" w:cstheme="majorBidi"/>
                    <w:color w:val="775F55" w:themeColor="text2"/>
                    <w:sz w:val="120"/>
                    <w:szCs w:val="120"/>
                  </w:rPr>
                </w:pPr>
                <w:sdt>
                  <w:sdtPr>
                    <w:rPr>
                      <w:rFonts w:eastAsiaTheme="majorEastAsia" w:cstheme="majorBidi"/>
                      <w:caps/>
                      <w:color w:val="775F55" w:themeColor="text2"/>
                      <w:sz w:val="72"/>
                      <w:szCs w:val="72"/>
                    </w:rPr>
                    <w:alias w:val="Titel"/>
                    <w:id w:val="541102321"/>
                    <w:placeholder>
                      <w:docPart w:val="1A68E4E1EB4143619342F9EAA56403C9"/>
                    </w:placeholder>
                    <w:dataBinding w:prefixMappings="xmlns:ns0='http://schemas.openxmlformats.org/package/2006/metadata/core-properties' xmlns:ns1='http://purl.org/dc/elements/1.1/'" w:xpath="/ns0:coreProperties[1]/ns1:title[1]" w:storeItemID="{6C3C8BC8-F283-45AE-878A-BAB7291924A1}"/>
                    <w:text/>
                  </w:sdtPr>
                  <w:sdtEndPr/>
                  <w:sdtContent>
                    <w:r w:rsidR="006D5B35" w:rsidRPr="0092229C">
                      <w:rPr>
                        <w:rFonts w:eastAsiaTheme="majorEastAsia" w:cstheme="majorBidi"/>
                        <w:caps/>
                        <w:color w:val="775F55" w:themeColor="text2"/>
                        <w:sz w:val="72"/>
                        <w:szCs w:val="72"/>
                      </w:rPr>
                      <w:t>Functioneel Ontwerp</w:t>
                    </w:r>
                  </w:sdtContent>
                </w:sdt>
              </w:p>
            </w:tc>
          </w:tr>
          <w:tr w:rsidR="0002042E" w14:paraId="1BC7FB0C" w14:textId="77777777">
            <w:trPr>
              <w:jc w:val="center"/>
            </w:trPr>
            <w:tc>
              <w:tcPr>
                <w:tcW w:w="1450" w:type="pct"/>
                <w:tcBorders>
                  <w:top w:val="nil"/>
                  <w:left w:val="nil"/>
                  <w:bottom w:val="nil"/>
                  <w:right w:val="nil"/>
                </w:tcBorders>
                <w:shd w:val="clear" w:color="auto" w:fill="auto"/>
              </w:tcPr>
              <w:p w14:paraId="7C0ADD2A" w14:textId="77777777" w:rsidR="0002042E" w:rsidRDefault="0002042E">
                <w:pPr>
                  <w:pStyle w:val="Geenafstand"/>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47D39A01" w14:textId="3D88DF6A" w:rsidR="0002042E" w:rsidRDefault="0092229C">
                <w:r>
                  <w:rPr>
                    <w:noProof/>
                  </w:rPr>
                  <w:drawing>
                    <wp:inline distT="0" distB="0" distL="0" distR="0" wp14:anchorId="0AD0346C" wp14:editId="2637962C">
                      <wp:extent cx="4286250" cy="3057525"/>
                      <wp:effectExtent l="0" t="0" r="0" b="9525"/>
                      <wp:docPr id="20" name="Picture 20" descr="Afbeeldingsresultaat voor Pizza koe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izza koer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057525"/>
                              </a:xfrm>
                              <a:prstGeom prst="rect">
                                <a:avLst/>
                              </a:prstGeom>
                              <a:noFill/>
                              <a:ln>
                                <a:noFill/>
                              </a:ln>
                            </pic:spPr>
                          </pic:pic>
                        </a:graphicData>
                      </a:graphic>
                    </wp:inline>
                  </w:drawing>
                </w:r>
              </w:p>
            </w:tc>
          </w:tr>
          <w:tr w:rsidR="0002042E" w:rsidRPr="00001594" w14:paraId="2C568E8B" w14:textId="77777777">
            <w:trPr>
              <w:trHeight w:val="864"/>
              <w:jc w:val="center"/>
            </w:trPr>
            <w:tc>
              <w:tcPr>
                <w:tcW w:w="1450" w:type="pct"/>
                <w:tcBorders>
                  <w:top w:val="nil"/>
                  <w:left w:val="nil"/>
                  <w:bottom w:val="nil"/>
                </w:tcBorders>
                <w:shd w:val="clear" w:color="auto" w:fill="DD8047" w:themeFill="accent2"/>
                <w:vAlign w:val="center"/>
              </w:tcPr>
              <w:p w14:paraId="61F6B74D" w14:textId="6A853F7A" w:rsidR="0002042E" w:rsidRPr="00001594" w:rsidRDefault="00FB7102" w:rsidP="00B67241">
                <w:sdt>
                  <w:sdtPr>
                    <w:alias w:val="Datum"/>
                    <w:id w:val="541102334"/>
                    <w:placeholder>
                      <w:docPart w:val="7CBB1C95A9C445D4ABB72757FCA277E8"/>
                    </w:placeholder>
                    <w:dataBinding w:prefixMappings="xmlns:ns0='http://schemas.microsoft.com/office/2006/coverPageProps'" w:xpath="/ns0:CoverPageProperties[1]/ns0:PublishDate[1]" w:storeItemID="{55AF091B-3C7A-41E3-B477-F2FDAA23CFDA}"/>
                    <w:date w:fullDate="2018-08-31T00:00:00Z">
                      <w:dateFormat w:val="M/d/yyyy"/>
                      <w:lid w:val="en-US"/>
                      <w:storeMappedDataAs w:val="dateTime"/>
                      <w:calendar w:val="gregorian"/>
                    </w:date>
                  </w:sdtPr>
                  <w:sdtEndPr/>
                  <w:sdtContent>
                    <w:r w:rsidR="00B67241">
                      <w:rPr>
                        <w:lang w:val="en-US"/>
                      </w:rPr>
                      <w:t>8/31/2018</w:t>
                    </w:r>
                  </w:sdtContent>
                </w:sdt>
              </w:p>
            </w:tc>
            <w:tc>
              <w:tcPr>
                <w:tcW w:w="4000" w:type="pct"/>
                <w:tcBorders>
                  <w:top w:val="nil"/>
                  <w:bottom w:val="nil"/>
                  <w:right w:val="nil"/>
                </w:tcBorders>
                <w:shd w:val="clear" w:color="auto" w:fill="94B6D2" w:themeFill="accent1"/>
                <w:tcMar>
                  <w:left w:w="216" w:type="dxa"/>
                </w:tcMar>
                <w:vAlign w:val="center"/>
              </w:tcPr>
              <w:p w14:paraId="50E2EACD" w14:textId="5B687BAD" w:rsidR="0002042E" w:rsidRPr="00001594" w:rsidRDefault="00FB7102" w:rsidP="00414D26">
                <w:pPr>
                  <w:rPr>
                    <w:sz w:val="40"/>
                    <w:szCs w:val="40"/>
                  </w:rPr>
                </w:pPr>
                <w:sdt>
                  <w:sdtPr>
                    <w:rPr>
                      <w:sz w:val="40"/>
                      <w:szCs w:val="40"/>
                    </w:rPr>
                    <w:alias w:val="Ondertitel"/>
                    <w:id w:val="541102329"/>
                    <w:placeholder>
                      <w:docPart w:val="C4E694625F254E10B927673807D9044C"/>
                    </w:placeholder>
                    <w:dataBinding w:prefixMappings="xmlns:ns0='http://schemas.openxmlformats.org/package/2006/metadata/core-properties' xmlns:ns1='http://purl.org/dc/elements/1.1/'" w:xpath="/ns0:coreProperties[1]/ns1:subject[1]" w:storeItemID="{6C3C8BC8-F283-45AE-878A-BAB7291924A1}"/>
                    <w:text/>
                  </w:sdtPr>
                  <w:sdtEndPr/>
                  <w:sdtContent>
                    <w:r w:rsidR="00414D26">
                      <w:rPr>
                        <w:sz w:val="40"/>
                        <w:szCs w:val="40"/>
                      </w:rPr>
                      <w:t>Pizza K</w:t>
                    </w:r>
                    <w:r w:rsidR="009619C3" w:rsidRPr="00001594">
                      <w:rPr>
                        <w:sz w:val="40"/>
                        <w:szCs w:val="40"/>
                      </w:rPr>
                      <w:t>oerier</w:t>
                    </w:r>
                  </w:sdtContent>
                </w:sdt>
              </w:p>
            </w:tc>
          </w:tr>
          <w:tr w:rsidR="0002042E" w14:paraId="5C4ECC99" w14:textId="77777777">
            <w:trPr>
              <w:jc w:val="center"/>
            </w:trPr>
            <w:tc>
              <w:tcPr>
                <w:tcW w:w="1450" w:type="pct"/>
                <w:tcBorders>
                  <w:top w:val="nil"/>
                  <w:left w:val="nil"/>
                  <w:bottom w:val="nil"/>
                  <w:right w:val="nil"/>
                </w:tcBorders>
                <w:shd w:val="clear" w:color="auto" w:fill="auto"/>
                <w:vAlign w:val="center"/>
              </w:tcPr>
              <w:p w14:paraId="0FA73CB2" w14:textId="77777777" w:rsidR="0002042E" w:rsidRDefault="0002042E">
                <w:pPr>
                  <w:pStyle w:val="Geenafstand"/>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1DD0361C" w14:textId="6A62DADE" w:rsidR="0002042E" w:rsidRPr="00001594" w:rsidRDefault="006D5B35" w:rsidP="00414D26">
                <w:pPr>
                  <w:rPr>
                    <w:rFonts w:eastAsiaTheme="majorEastAsia" w:cstheme="majorBidi"/>
                    <w:sz w:val="26"/>
                    <w:szCs w:val="26"/>
                  </w:rPr>
                </w:pPr>
                <w:r w:rsidRPr="00001594">
                  <w:t xml:space="preserve">Door: </w:t>
                </w:r>
                <w:r w:rsidR="009619C3" w:rsidRPr="00001594">
                  <w:t>Student 1</w:t>
                </w:r>
                <w:r w:rsidR="005A36E6" w:rsidRPr="00001594">
                  <w:t xml:space="preserve"> </w:t>
                </w:r>
                <w:r w:rsidRPr="00001594">
                  <w:t>(</w:t>
                </w:r>
                <w:r w:rsidR="005A36E6" w:rsidRPr="00001594">
                  <w:t>123456</w:t>
                </w:r>
                <w:r w:rsidRPr="00001594">
                  <w:t xml:space="preserve">),  </w:t>
                </w:r>
                <w:r w:rsidR="009619C3" w:rsidRPr="00001594">
                  <w:t>Student 2</w:t>
                </w:r>
                <w:r w:rsidR="005A36E6" w:rsidRPr="00001594">
                  <w:t xml:space="preserve"> </w:t>
                </w:r>
                <w:r w:rsidRPr="00001594">
                  <w:t>(</w:t>
                </w:r>
                <w:r w:rsidR="005A36E6" w:rsidRPr="00001594">
                  <w:t>654321</w:t>
                </w:r>
                <w:r w:rsidRPr="00001594">
                  <w:t>)</w:t>
                </w:r>
                <w:r w:rsidRPr="00001594">
                  <w:br/>
                  <w:t xml:space="preserve">Klas: BIS </w:t>
                </w:r>
                <w:r w:rsidR="005E0CF5" w:rsidRPr="00001594">
                  <w:t>L1</w:t>
                </w:r>
                <w:r w:rsidRPr="00001594">
                  <w:t>B DT</w:t>
                </w:r>
                <w:r w:rsidRPr="00001594">
                  <w:br/>
                  <w:t xml:space="preserve">Docent: </w:t>
                </w:r>
                <w:r w:rsidR="00423A6E" w:rsidRPr="00001594">
                  <w:t>Frans Huygen</w:t>
                </w:r>
                <w:r w:rsidR="00267082" w:rsidRPr="00001594">
                  <w:rPr>
                    <w:sz w:val="26"/>
                    <w:szCs w:val="26"/>
                  </w:rPr>
                  <w:t xml:space="preserve">  </w:t>
                </w:r>
              </w:p>
              <w:p w14:paraId="57B8818C" w14:textId="77777777" w:rsidR="0002042E" w:rsidRDefault="0002042E">
                <w:pPr>
                  <w:pStyle w:val="Geenafstand"/>
                  <w:rPr>
                    <w:rFonts w:asciiTheme="majorHAnsi" w:eastAsiaTheme="majorEastAsia" w:hAnsiTheme="majorHAnsi" w:cstheme="majorBidi"/>
                    <w:i/>
                    <w:iCs/>
                    <w:color w:val="775F55" w:themeColor="text2"/>
                    <w:sz w:val="26"/>
                    <w:szCs w:val="26"/>
                  </w:rPr>
                </w:pPr>
              </w:p>
            </w:tc>
          </w:tr>
        </w:tbl>
        <w:p w14:paraId="560BE345" w14:textId="77777777" w:rsidR="0002042E" w:rsidRDefault="00FB7102">
          <w:pPr>
            <w:spacing w:after="200" w:line="276" w:lineRule="auto"/>
          </w:pPr>
        </w:p>
      </w:sdtContent>
    </w:sdt>
    <w:p w14:paraId="211AB82B" w14:textId="77777777" w:rsidR="0002042E" w:rsidRDefault="0002042E">
      <w:pPr>
        <w:pStyle w:val="Titel"/>
      </w:pPr>
    </w:p>
    <w:p w14:paraId="191804E4" w14:textId="77777777" w:rsidR="0002042E" w:rsidRDefault="0002042E">
      <w:pPr>
        <w:pStyle w:val="Titel"/>
        <w:rPr>
          <w:rFonts w:asciiTheme="majorHAnsi" w:eastAsiaTheme="majorEastAsia" w:hAnsiTheme="majorHAnsi" w:cstheme="majorBidi"/>
          <w:b/>
          <w:bCs/>
          <w:caps/>
          <w:color w:val="DD8047" w:themeColor="accent2"/>
          <w:spacing w:val="50"/>
          <w:sz w:val="24"/>
          <w:szCs w:val="22"/>
        </w:rPr>
      </w:pPr>
    </w:p>
    <w:sdt>
      <w:sdtPr>
        <w:rPr>
          <w:rFonts w:ascii="Franklin Gothic Book" w:hAnsi="Franklin Gothic Book"/>
        </w:rPr>
        <w:id w:val="219697527"/>
        <w:placeholder>
          <w:docPart w:val="A6930AC90FD348788F32F3F847854226"/>
        </w:placeholder>
        <w:dataBinding w:prefixMappings="xmlns:ns0='http://schemas.openxmlformats.org/package/2006/metadata/core-properties' xmlns:ns1='http://purl.org/dc/elements/1.1/'" w:xpath="/ns0:coreProperties[1]/ns1:subject[1]" w:storeItemID="{6C3C8BC8-F283-45AE-878A-BAB7291924A1}"/>
        <w:text/>
      </w:sdtPr>
      <w:sdtEndPr/>
      <w:sdtContent>
        <w:p w14:paraId="073A1FE7" w14:textId="6B0A9DF9" w:rsidR="006D5B35" w:rsidRPr="00414D26" w:rsidRDefault="00414D26" w:rsidP="002E33A6">
          <w:pPr>
            <w:pStyle w:val="Ondertitel"/>
            <w:rPr>
              <w:rFonts w:ascii="Franklin Gothic Book" w:hAnsi="Franklin Gothic Book"/>
            </w:rPr>
          </w:pPr>
          <w:r w:rsidRPr="00414D26">
            <w:rPr>
              <w:rFonts w:ascii="Franklin Gothic Book" w:hAnsi="Franklin Gothic Book"/>
            </w:rPr>
            <w:t>Pizza Koerier</w:t>
          </w:r>
        </w:p>
      </w:sdtContent>
    </w:sdt>
    <w:bookmarkStart w:id="0" w:name="_Toc485219506" w:displacedByCustomXml="next"/>
    <w:sdt>
      <w:sdtPr>
        <w:rPr>
          <w:rFonts w:asciiTheme="minorHAnsi" w:hAnsiTheme="minorHAnsi"/>
          <w:caps w:val="0"/>
          <w:color w:val="auto"/>
          <w:sz w:val="23"/>
          <w:szCs w:val="20"/>
        </w:rPr>
        <w:id w:val="-590699772"/>
        <w:docPartObj>
          <w:docPartGallery w:val="Table of Contents"/>
          <w:docPartUnique/>
        </w:docPartObj>
      </w:sdtPr>
      <w:sdtEndPr>
        <w:rPr>
          <w:rFonts w:ascii="Franklin Gothic Book" w:hAnsi="Franklin Gothic Book"/>
          <w:b/>
          <w:bCs/>
          <w:sz w:val="24"/>
        </w:rPr>
      </w:sdtEndPr>
      <w:sdtContent>
        <w:p w14:paraId="5BE6A746" w14:textId="77777777" w:rsidR="006D5B35" w:rsidRDefault="006D5B35" w:rsidP="00211525">
          <w:pPr>
            <w:pStyle w:val="Kop1"/>
          </w:pPr>
          <w:r>
            <w:t>Inhoudsopgave</w:t>
          </w:r>
          <w:bookmarkEnd w:id="0"/>
        </w:p>
        <w:p w14:paraId="1D83B99A" w14:textId="77777777" w:rsidR="00A81BE8" w:rsidRDefault="006D5B35">
          <w:pPr>
            <w:pStyle w:val="Inhopg1"/>
            <w:tabs>
              <w:tab w:val="left" w:pos="432"/>
            </w:tabs>
            <w:rPr>
              <w:rFonts w:asciiTheme="minorHAnsi" w:eastAsiaTheme="minorEastAsia" w:hAnsiTheme="minorHAnsi" w:cstheme="minorBidi"/>
              <w:b w:val="0"/>
              <w:caps w:val="0"/>
              <w:color w:val="auto"/>
              <w:kern w:val="0"/>
              <w:sz w:val="22"/>
              <w:szCs w:val="22"/>
              <w14:ligatures w14:val="none"/>
            </w:rPr>
          </w:pPr>
          <w:r>
            <w:fldChar w:fldCharType="begin"/>
          </w:r>
          <w:r>
            <w:instrText xml:space="preserve"> TOC \o "1-3" \h \z \u </w:instrText>
          </w:r>
          <w:r>
            <w:fldChar w:fldCharType="separate"/>
          </w:r>
          <w:hyperlink w:anchor="_Toc485219506" w:history="1">
            <w:r w:rsidR="00A81BE8" w:rsidRPr="009D3409">
              <w:rPr>
                <w:rStyle w:val="Hyperlink"/>
              </w:rPr>
              <w:t>1</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Inhoudsopgave</w:t>
            </w:r>
            <w:r w:rsidR="00A81BE8">
              <w:rPr>
                <w:webHidden/>
              </w:rPr>
              <w:tab/>
            </w:r>
            <w:r w:rsidR="00A81BE8">
              <w:rPr>
                <w:webHidden/>
              </w:rPr>
              <w:fldChar w:fldCharType="begin"/>
            </w:r>
            <w:r w:rsidR="00A81BE8">
              <w:rPr>
                <w:webHidden/>
              </w:rPr>
              <w:instrText xml:space="preserve"> PAGEREF _Toc485219506 \h </w:instrText>
            </w:r>
            <w:r w:rsidR="00A81BE8">
              <w:rPr>
                <w:webHidden/>
              </w:rPr>
            </w:r>
            <w:r w:rsidR="00A81BE8">
              <w:rPr>
                <w:webHidden/>
              </w:rPr>
              <w:fldChar w:fldCharType="separate"/>
            </w:r>
            <w:r w:rsidR="00A81BE8">
              <w:rPr>
                <w:webHidden/>
              </w:rPr>
              <w:t>1</w:t>
            </w:r>
            <w:r w:rsidR="00A81BE8">
              <w:rPr>
                <w:webHidden/>
              </w:rPr>
              <w:fldChar w:fldCharType="end"/>
            </w:r>
          </w:hyperlink>
        </w:p>
        <w:p w14:paraId="617401AA" w14:textId="77777777" w:rsidR="00A81BE8" w:rsidRDefault="00FB7102">
          <w:pPr>
            <w:pStyle w:val="Inhopg1"/>
            <w:tabs>
              <w:tab w:val="left" w:pos="432"/>
            </w:tabs>
            <w:rPr>
              <w:rFonts w:asciiTheme="minorHAnsi" w:eastAsiaTheme="minorEastAsia" w:hAnsiTheme="minorHAnsi" w:cstheme="minorBidi"/>
              <w:b w:val="0"/>
              <w:caps w:val="0"/>
              <w:color w:val="auto"/>
              <w:kern w:val="0"/>
              <w:sz w:val="22"/>
              <w:szCs w:val="22"/>
              <w14:ligatures w14:val="none"/>
            </w:rPr>
          </w:pPr>
          <w:hyperlink w:anchor="_Toc485219507" w:history="1">
            <w:r w:rsidR="00A81BE8" w:rsidRPr="009D3409">
              <w:rPr>
                <w:rStyle w:val="Hyperlink"/>
              </w:rPr>
              <w:t>2</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Inleiding</w:t>
            </w:r>
            <w:r w:rsidR="00A81BE8">
              <w:rPr>
                <w:webHidden/>
              </w:rPr>
              <w:tab/>
            </w:r>
            <w:r w:rsidR="00A81BE8">
              <w:rPr>
                <w:webHidden/>
              </w:rPr>
              <w:fldChar w:fldCharType="begin"/>
            </w:r>
            <w:r w:rsidR="00A81BE8">
              <w:rPr>
                <w:webHidden/>
              </w:rPr>
              <w:instrText xml:space="preserve"> PAGEREF _Toc485219507 \h </w:instrText>
            </w:r>
            <w:r w:rsidR="00A81BE8">
              <w:rPr>
                <w:webHidden/>
              </w:rPr>
            </w:r>
            <w:r w:rsidR="00A81BE8">
              <w:rPr>
                <w:webHidden/>
              </w:rPr>
              <w:fldChar w:fldCharType="separate"/>
            </w:r>
            <w:r w:rsidR="00A81BE8">
              <w:rPr>
                <w:webHidden/>
              </w:rPr>
              <w:t>2</w:t>
            </w:r>
            <w:r w:rsidR="00A81BE8">
              <w:rPr>
                <w:webHidden/>
              </w:rPr>
              <w:fldChar w:fldCharType="end"/>
            </w:r>
          </w:hyperlink>
        </w:p>
        <w:p w14:paraId="3A70C3DB" w14:textId="77777777" w:rsidR="00A81BE8" w:rsidRDefault="00FB7102">
          <w:pPr>
            <w:pStyle w:val="Inhopg2"/>
            <w:tabs>
              <w:tab w:val="left" w:pos="720"/>
            </w:tabs>
            <w:rPr>
              <w:rFonts w:asciiTheme="minorHAnsi" w:eastAsiaTheme="minorEastAsia" w:hAnsiTheme="minorHAnsi" w:cstheme="minorBidi"/>
              <w:kern w:val="0"/>
              <w:sz w:val="22"/>
              <w:szCs w:val="22"/>
              <w14:ligatures w14:val="none"/>
            </w:rPr>
          </w:pPr>
          <w:hyperlink w:anchor="_Toc485219508" w:history="1">
            <w:r w:rsidR="00A81BE8" w:rsidRPr="009D3409">
              <w:rPr>
                <w:rStyle w:val="Hyperlink"/>
              </w:rPr>
              <w:t>2.1</w:t>
            </w:r>
            <w:r w:rsidR="00A81BE8">
              <w:rPr>
                <w:rFonts w:asciiTheme="minorHAnsi" w:eastAsiaTheme="minorEastAsia" w:hAnsiTheme="minorHAnsi" w:cstheme="minorBidi"/>
                <w:kern w:val="0"/>
                <w:sz w:val="22"/>
                <w:szCs w:val="22"/>
                <w14:ligatures w14:val="none"/>
              </w:rPr>
              <w:tab/>
            </w:r>
            <w:r w:rsidR="00A81BE8" w:rsidRPr="009D3409">
              <w:rPr>
                <w:rStyle w:val="Hyperlink"/>
              </w:rPr>
              <w:t>Aanleiding</w:t>
            </w:r>
            <w:r w:rsidR="00A81BE8">
              <w:rPr>
                <w:webHidden/>
              </w:rPr>
              <w:tab/>
            </w:r>
            <w:r w:rsidR="00A81BE8">
              <w:rPr>
                <w:webHidden/>
              </w:rPr>
              <w:fldChar w:fldCharType="begin"/>
            </w:r>
            <w:r w:rsidR="00A81BE8">
              <w:rPr>
                <w:webHidden/>
              </w:rPr>
              <w:instrText xml:space="preserve"> PAGEREF _Toc485219508 \h </w:instrText>
            </w:r>
            <w:r w:rsidR="00A81BE8">
              <w:rPr>
                <w:webHidden/>
              </w:rPr>
            </w:r>
            <w:r w:rsidR="00A81BE8">
              <w:rPr>
                <w:webHidden/>
              </w:rPr>
              <w:fldChar w:fldCharType="separate"/>
            </w:r>
            <w:r w:rsidR="00A81BE8">
              <w:rPr>
                <w:webHidden/>
              </w:rPr>
              <w:t>2</w:t>
            </w:r>
            <w:r w:rsidR="00A81BE8">
              <w:rPr>
                <w:webHidden/>
              </w:rPr>
              <w:fldChar w:fldCharType="end"/>
            </w:r>
          </w:hyperlink>
        </w:p>
        <w:p w14:paraId="13166E05" w14:textId="77777777" w:rsidR="00A81BE8" w:rsidRDefault="00FB7102">
          <w:pPr>
            <w:pStyle w:val="Inhopg2"/>
            <w:tabs>
              <w:tab w:val="left" w:pos="720"/>
            </w:tabs>
            <w:rPr>
              <w:rFonts w:asciiTheme="minorHAnsi" w:eastAsiaTheme="minorEastAsia" w:hAnsiTheme="minorHAnsi" w:cstheme="minorBidi"/>
              <w:kern w:val="0"/>
              <w:sz w:val="22"/>
              <w:szCs w:val="22"/>
              <w14:ligatures w14:val="none"/>
            </w:rPr>
          </w:pPr>
          <w:hyperlink w:anchor="_Toc485219509" w:history="1">
            <w:r w:rsidR="00A81BE8" w:rsidRPr="009D3409">
              <w:rPr>
                <w:rStyle w:val="Hyperlink"/>
              </w:rPr>
              <w:t>2.2</w:t>
            </w:r>
            <w:r w:rsidR="00A81BE8">
              <w:rPr>
                <w:rFonts w:asciiTheme="minorHAnsi" w:eastAsiaTheme="minorEastAsia" w:hAnsiTheme="minorHAnsi" w:cstheme="minorBidi"/>
                <w:kern w:val="0"/>
                <w:sz w:val="22"/>
                <w:szCs w:val="22"/>
                <w14:ligatures w14:val="none"/>
              </w:rPr>
              <w:tab/>
            </w:r>
            <w:r w:rsidR="00A81BE8" w:rsidRPr="009D3409">
              <w:rPr>
                <w:rStyle w:val="Hyperlink"/>
              </w:rPr>
              <w:t>Doelstelling</w:t>
            </w:r>
            <w:r w:rsidR="00A81BE8">
              <w:rPr>
                <w:webHidden/>
              </w:rPr>
              <w:tab/>
            </w:r>
            <w:r w:rsidR="00A81BE8">
              <w:rPr>
                <w:webHidden/>
              </w:rPr>
              <w:fldChar w:fldCharType="begin"/>
            </w:r>
            <w:r w:rsidR="00A81BE8">
              <w:rPr>
                <w:webHidden/>
              </w:rPr>
              <w:instrText xml:space="preserve"> PAGEREF _Toc485219509 \h </w:instrText>
            </w:r>
            <w:r w:rsidR="00A81BE8">
              <w:rPr>
                <w:webHidden/>
              </w:rPr>
            </w:r>
            <w:r w:rsidR="00A81BE8">
              <w:rPr>
                <w:webHidden/>
              </w:rPr>
              <w:fldChar w:fldCharType="separate"/>
            </w:r>
            <w:r w:rsidR="00A81BE8">
              <w:rPr>
                <w:webHidden/>
              </w:rPr>
              <w:t>2</w:t>
            </w:r>
            <w:r w:rsidR="00A81BE8">
              <w:rPr>
                <w:webHidden/>
              </w:rPr>
              <w:fldChar w:fldCharType="end"/>
            </w:r>
          </w:hyperlink>
        </w:p>
        <w:p w14:paraId="5E8777E7" w14:textId="77777777" w:rsidR="00A81BE8" w:rsidRDefault="00FB7102">
          <w:pPr>
            <w:pStyle w:val="Inhopg1"/>
            <w:tabs>
              <w:tab w:val="left" w:pos="432"/>
            </w:tabs>
            <w:rPr>
              <w:rFonts w:asciiTheme="minorHAnsi" w:eastAsiaTheme="minorEastAsia" w:hAnsiTheme="minorHAnsi" w:cstheme="minorBidi"/>
              <w:b w:val="0"/>
              <w:caps w:val="0"/>
              <w:color w:val="auto"/>
              <w:kern w:val="0"/>
              <w:sz w:val="22"/>
              <w:szCs w:val="22"/>
              <w14:ligatures w14:val="none"/>
            </w:rPr>
          </w:pPr>
          <w:hyperlink w:anchor="_Toc485219510" w:history="1">
            <w:r w:rsidR="00A81BE8" w:rsidRPr="009D3409">
              <w:rPr>
                <w:rStyle w:val="Hyperlink"/>
              </w:rPr>
              <w:t>3</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Procesmodellen</w:t>
            </w:r>
            <w:r w:rsidR="00A81BE8">
              <w:rPr>
                <w:webHidden/>
              </w:rPr>
              <w:tab/>
            </w:r>
            <w:r w:rsidR="00A81BE8">
              <w:rPr>
                <w:webHidden/>
              </w:rPr>
              <w:fldChar w:fldCharType="begin"/>
            </w:r>
            <w:r w:rsidR="00A81BE8">
              <w:rPr>
                <w:webHidden/>
              </w:rPr>
              <w:instrText xml:space="preserve"> PAGEREF _Toc485219510 \h </w:instrText>
            </w:r>
            <w:r w:rsidR="00A81BE8">
              <w:rPr>
                <w:webHidden/>
              </w:rPr>
            </w:r>
            <w:r w:rsidR="00A81BE8">
              <w:rPr>
                <w:webHidden/>
              </w:rPr>
              <w:fldChar w:fldCharType="separate"/>
            </w:r>
            <w:r w:rsidR="00A81BE8">
              <w:rPr>
                <w:webHidden/>
              </w:rPr>
              <w:t>3</w:t>
            </w:r>
            <w:r w:rsidR="00A81BE8">
              <w:rPr>
                <w:webHidden/>
              </w:rPr>
              <w:fldChar w:fldCharType="end"/>
            </w:r>
          </w:hyperlink>
        </w:p>
        <w:p w14:paraId="0E0FBAB4" w14:textId="77777777" w:rsidR="00A81BE8" w:rsidRDefault="00FB7102">
          <w:pPr>
            <w:pStyle w:val="Inhopg1"/>
            <w:tabs>
              <w:tab w:val="left" w:pos="432"/>
            </w:tabs>
            <w:rPr>
              <w:rFonts w:asciiTheme="minorHAnsi" w:eastAsiaTheme="minorEastAsia" w:hAnsiTheme="minorHAnsi" w:cstheme="minorBidi"/>
              <w:b w:val="0"/>
              <w:caps w:val="0"/>
              <w:color w:val="auto"/>
              <w:kern w:val="0"/>
              <w:sz w:val="22"/>
              <w:szCs w:val="22"/>
              <w14:ligatures w14:val="none"/>
            </w:rPr>
          </w:pPr>
          <w:hyperlink w:anchor="_Toc485219511" w:history="1">
            <w:r w:rsidR="00A81BE8" w:rsidRPr="009D3409">
              <w:rPr>
                <w:rStyle w:val="Hyperlink"/>
              </w:rPr>
              <w:t>4</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Requirements</w:t>
            </w:r>
            <w:r w:rsidR="00A81BE8">
              <w:rPr>
                <w:webHidden/>
              </w:rPr>
              <w:tab/>
            </w:r>
            <w:r w:rsidR="00A81BE8">
              <w:rPr>
                <w:webHidden/>
              </w:rPr>
              <w:fldChar w:fldCharType="begin"/>
            </w:r>
            <w:r w:rsidR="00A81BE8">
              <w:rPr>
                <w:webHidden/>
              </w:rPr>
              <w:instrText xml:space="preserve"> PAGEREF _Toc485219511 \h </w:instrText>
            </w:r>
            <w:r w:rsidR="00A81BE8">
              <w:rPr>
                <w:webHidden/>
              </w:rPr>
            </w:r>
            <w:r w:rsidR="00A81BE8">
              <w:rPr>
                <w:webHidden/>
              </w:rPr>
              <w:fldChar w:fldCharType="separate"/>
            </w:r>
            <w:r w:rsidR="00A81BE8">
              <w:rPr>
                <w:webHidden/>
              </w:rPr>
              <w:t>7</w:t>
            </w:r>
            <w:r w:rsidR="00A81BE8">
              <w:rPr>
                <w:webHidden/>
              </w:rPr>
              <w:fldChar w:fldCharType="end"/>
            </w:r>
          </w:hyperlink>
        </w:p>
        <w:p w14:paraId="0C7A4071" w14:textId="77777777" w:rsidR="00A81BE8" w:rsidRDefault="00FB7102">
          <w:pPr>
            <w:pStyle w:val="Inhopg2"/>
            <w:tabs>
              <w:tab w:val="left" w:pos="720"/>
            </w:tabs>
            <w:rPr>
              <w:rFonts w:asciiTheme="minorHAnsi" w:eastAsiaTheme="minorEastAsia" w:hAnsiTheme="minorHAnsi" w:cstheme="minorBidi"/>
              <w:kern w:val="0"/>
              <w:sz w:val="22"/>
              <w:szCs w:val="22"/>
              <w14:ligatures w14:val="none"/>
            </w:rPr>
          </w:pPr>
          <w:hyperlink w:anchor="_Toc485219512" w:history="1">
            <w:r w:rsidR="00A81BE8" w:rsidRPr="009D3409">
              <w:rPr>
                <w:rStyle w:val="Hyperlink"/>
              </w:rPr>
              <w:t>4.1</w:t>
            </w:r>
            <w:r w:rsidR="00A81BE8">
              <w:rPr>
                <w:rFonts w:asciiTheme="minorHAnsi" w:eastAsiaTheme="minorEastAsia" w:hAnsiTheme="minorHAnsi" w:cstheme="minorBidi"/>
                <w:kern w:val="0"/>
                <w:sz w:val="22"/>
                <w:szCs w:val="22"/>
                <w14:ligatures w14:val="none"/>
              </w:rPr>
              <w:tab/>
            </w:r>
            <w:r w:rsidR="00A81BE8" w:rsidRPr="009D3409">
              <w:rPr>
                <w:rStyle w:val="Hyperlink"/>
              </w:rPr>
              <w:t>Business requirements</w:t>
            </w:r>
            <w:r w:rsidR="00A81BE8">
              <w:rPr>
                <w:webHidden/>
              </w:rPr>
              <w:tab/>
            </w:r>
            <w:r w:rsidR="00A81BE8">
              <w:rPr>
                <w:webHidden/>
              </w:rPr>
              <w:fldChar w:fldCharType="begin"/>
            </w:r>
            <w:r w:rsidR="00A81BE8">
              <w:rPr>
                <w:webHidden/>
              </w:rPr>
              <w:instrText xml:space="preserve"> PAGEREF _Toc485219512 \h </w:instrText>
            </w:r>
            <w:r w:rsidR="00A81BE8">
              <w:rPr>
                <w:webHidden/>
              </w:rPr>
            </w:r>
            <w:r w:rsidR="00A81BE8">
              <w:rPr>
                <w:webHidden/>
              </w:rPr>
              <w:fldChar w:fldCharType="separate"/>
            </w:r>
            <w:r w:rsidR="00A81BE8">
              <w:rPr>
                <w:webHidden/>
              </w:rPr>
              <w:t>7</w:t>
            </w:r>
            <w:r w:rsidR="00A81BE8">
              <w:rPr>
                <w:webHidden/>
              </w:rPr>
              <w:fldChar w:fldCharType="end"/>
            </w:r>
          </w:hyperlink>
        </w:p>
        <w:p w14:paraId="4906F99B" w14:textId="77777777" w:rsidR="00A81BE8" w:rsidRDefault="00FB7102">
          <w:pPr>
            <w:pStyle w:val="Inhopg2"/>
            <w:tabs>
              <w:tab w:val="left" w:pos="720"/>
            </w:tabs>
            <w:rPr>
              <w:rFonts w:asciiTheme="minorHAnsi" w:eastAsiaTheme="minorEastAsia" w:hAnsiTheme="minorHAnsi" w:cstheme="minorBidi"/>
              <w:kern w:val="0"/>
              <w:sz w:val="22"/>
              <w:szCs w:val="22"/>
              <w14:ligatures w14:val="none"/>
            </w:rPr>
          </w:pPr>
          <w:hyperlink w:anchor="_Toc485219513" w:history="1">
            <w:r w:rsidR="00A81BE8" w:rsidRPr="009D3409">
              <w:rPr>
                <w:rStyle w:val="Hyperlink"/>
              </w:rPr>
              <w:t>4.2</w:t>
            </w:r>
            <w:r w:rsidR="00A81BE8">
              <w:rPr>
                <w:rFonts w:asciiTheme="minorHAnsi" w:eastAsiaTheme="minorEastAsia" w:hAnsiTheme="minorHAnsi" w:cstheme="minorBidi"/>
                <w:kern w:val="0"/>
                <w:sz w:val="22"/>
                <w:szCs w:val="22"/>
                <w14:ligatures w14:val="none"/>
              </w:rPr>
              <w:tab/>
            </w:r>
            <w:r w:rsidR="00A81BE8" w:rsidRPr="009D3409">
              <w:rPr>
                <w:rStyle w:val="Hyperlink"/>
              </w:rPr>
              <w:t>User requirements</w:t>
            </w:r>
            <w:r w:rsidR="00A81BE8">
              <w:rPr>
                <w:webHidden/>
              </w:rPr>
              <w:tab/>
            </w:r>
            <w:r w:rsidR="00A81BE8">
              <w:rPr>
                <w:webHidden/>
              </w:rPr>
              <w:fldChar w:fldCharType="begin"/>
            </w:r>
            <w:r w:rsidR="00A81BE8">
              <w:rPr>
                <w:webHidden/>
              </w:rPr>
              <w:instrText xml:space="preserve"> PAGEREF _Toc485219513 \h </w:instrText>
            </w:r>
            <w:r w:rsidR="00A81BE8">
              <w:rPr>
                <w:webHidden/>
              </w:rPr>
            </w:r>
            <w:r w:rsidR="00A81BE8">
              <w:rPr>
                <w:webHidden/>
              </w:rPr>
              <w:fldChar w:fldCharType="separate"/>
            </w:r>
            <w:r w:rsidR="00A81BE8">
              <w:rPr>
                <w:webHidden/>
              </w:rPr>
              <w:t>7</w:t>
            </w:r>
            <w:r w:rsidR="00A81BE8">
              <w:rPr>
                <w:webHidden/>
              </w:rPr>
              <w:fldChar w:fldCharType="end"/>
            </w:r>
          </w:hyperlink>
        </w:p>
        <w:p w14:paraId="2BA27EE2" w14:textId="77777777" w:rsidR="00A81BE8" w:rsidRDefault="00FB7102">
          <w:pPr>
            <w:pStyle w:val="Inhopg2"/>
            <w:tabs>
              <w:tab w:val="left" w:pos="720"/>
            </w:tabs>
            <w:rPr>
              <w:rFonts w:asciiTheme="minorHAnsi" w:eastAsiaTheme="minorEastAsia" w:hAnsiTheme="minorHAnsi" w:cstheme="minorBidi"/>
              <w:kern w:val="0"/>
              <w:sz w:val="22"/>
              <w:szCs w:val="22"/>
              <w14:ligatures w14:val="none"/>
            </w:rPr>
          </w:pPr>
          <w:hyperlink w:anchor="_Toc485219514" w:history="1">
            <w:r w:rsidR="00A81BE8" w:rsidRPr="009D3409">
              <w:rPr>
                <w:rStyle w:val="Hyperlink"/>
              </w:rPr>
              <w:t>4.3</w:t>
            </w:r>
            <w:r w:rsidR="00A81BE8">
              <w:rPr>
                <w:rFonts w:asciiTheme="minorHAnsi" w:eastAsiaTheme="minorEastAsia" w:hAnsiTheme="minorHAnsi" w:cstheme="minorBidi"/>
                <w:kern w:val="0"/>
                <w:sz w:val="22"/>
                <w:szCs w:val="22"/>
                <w14:ligatures w14:val="none"/>
              </w:rPr>
              <w:tab/>
            </w:r>
            <w:r w:rsidR="00A81BE8" w:rsidRPr="009D3409">
              <w:rPr>
                <w:rStyle w:val="Hyperlink"/>
              </w:rPr>
              <w:t>NIET FUNCTIONELE REQUIREMENTS</w:t>
            </w:r>
            <w:r w:rsidR="00A81BE8">
              <w:rPr>
                <w:webHidden/>
              </w:rPr>
              <w:tab/>
            </w:r>
            <w:r w:rsidR="00A81BE8">
              <w:rPr>
                <w:webHidden/>
              </w:rPr>
              <w:fldChar w:fldCharType="begin"/>
            </w:r>
            <w:r w:rsidR="00A81BE8">
              <w:rPr>
                <w:webHidden/>
              </w:rPr>
              <w:instrText xml:space="preserve"> PAGEREF _Toc485219514 \h </w:instrText>
            </w:r>
            <w:r w:rsidR="00A81BE8">
              <w:rPr>
                <w:webHidden/>
              </w:rPr>
            </w:r>
            <w:r w:rsidR="00A81BE8">
              <w:rPr>
                <w:webHidden/>
              </w:rPr>
              <w:fldChar w:fldCharType="separate"/>
            </w:r>
            <w:r w:rsidR="00A81BE8">
              <w:rPr>
                <w:webHidden/>
              </w:rPr>
              <w:t>8</w:t>
            </w:r>
            <w:r w:rsidR="00A81BE8">
              <w:rPr>
                <w:webHidden/>
              </w:rPr>
              <w:fldChar w:fldCharType="end"/>
            </w:r>
          </w:hyperlink>
        </w:p>
        <w:p w14:paraId="13EA7A32" w14:textId="77777777" w:rsidR="00A81BE8" w:rsidRDefault="00FB7102">
          <w:pPr>
            <w:pStyle w:val="Inhopg1"/>
            <w:tabs>
              <w:tab w:val="left" w:pos="432"/>
            </w:tabs>
            <w:rPr>
              <w:rFonts w:asciiTheme="minorHAnsi" w:eastAsiaTheme="minorEastAsia" w:hAnsiTheme="minorHAnsi" w:cstheme="minorBidi"/>
              <w:b w:val="0"/>
              <w:caps w:val="0"/>
              <w:color w:val="auto"/>
              <w:kern w:val="0"/>
              <w:sz w:val="22"/>
              <w:szCs w:val="22"/>
              <w14:ligatures w14:val="none"/>
            </w:rPr>
          </w:pPr>
          <w:hyperlink w:anchor="_Toc485219515" w:history="1">
            <w:r w:rsidR="00A81BE8" w:rsidRPr="009D3409">
              <w:rPr>
                <w:rStyle w:val="Hyperlink"/>
              </w:rPr>
              <w:t>5</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USE CASE DIAGRAM</w:t>
            </w:r>
            <w:r w:rsidR="00A81BE8">
              <w:rPr>
                <w:webHidden/>
              </w:rPr>
              <w:tab/>
            </w:r>
            <w:r w:rsidR="00A81BE8">
              <w:rPr>
                <w:webHidden/>
              </w:rPr>
              <w:fldChar w:fldCharType="begin"/>
            </w:r>
            <w:r w:rsidR="00A81BE8">
              <w:rPr>
                <w:webHidden/>
              </w:rPr>
              <w:instrText xml:space="preserve"> PAGEREF _Toc485219515 \h </w:instrText>
            </w:r>
            <w:r w:rsidR="00A81BE8">
              <w:rPr>
                <w:webHidden/>
              </w:rPr>
            </w:r>
            <w:r w:rsidR="00A81BE8">
              <w:rPr>
                <w:webHidden/>
              </w:rPr>
              <w:fldChar w:fldCharType="separate"/>
            </w:r>
            <w:r w:rsidR="00A81BE8">
              <w:rPr>
                <w:webHidden/>
              </w:rPr>
              <w:t>9</w:t>
            </w:r>
            <w:r w:rsidR="00A81BE8">
              <w:rPr>
                <w:webHidden/>
              </w:rPr>
              <w:fldChar w:fldCharType="end"/>
            </w:r>
          </w:hyperlink>
        </w:p>
        <w:p w14:paraId="255E9EB1" w14:textId="77777777" w:rsidR="00A81BE8" w:rsidRDefault="00FB7102">
          <w:pPr>
            <w:pStyle w:val="Inhopg2"/>
            <w:tabs>
              <w:tab w:val="left" w:pos="720"/>
            </w:tabs>
            <w:rPr>
              <w:rFonts w:asciiTheme="minorHAnsi" w:eastAsiaTheme="minorEastAsia" w:hAnsiTheme="minorHAnsi" w:cstheme="minorBidi"/>
              <w:kern w:val="0"/>
              <w:sz w:val="22"/>
              <w:szCs w:val="22"/>
              <w14:ligatures w14:val="none"/>
            </w:rPr>
          </w:pPr>
          <w:hyperlink w:anchor="_Toc485219516" w:history="1">
            <w:r w:rsidR="00A81BE8" w:rsidRPr="009D3409">
              <w:rPr>
                <w:rStyle w:val="Hyperlink"/>
              </w:rPr>
              <w:t>5.1</w:t>
            </w:r>
            <w:r w:rsidR="00A81BE8">
              <w:rPr>
                <w:rFonts w:asciiTheme="minorHAnsi" w:eastAsiaTheme="minorEastAsia" w:hAnsiTheme="minorHAnsi" w:cstheme="minorBidi"/>
                <w:kern w:val="0"/>
                <w:sz w:val="22"/>
                <w:szCs w:val="22"/>
                <w14:ligatures w14:val="none"/>
              </w:rPr>
              <w:tab/>
            </w:r>
            <w:r w:rsidR="00A81BE8" w:rsidRPr="009D3409">
              <w:rPr>
                <w:rStyle w:val="Hyperlink"/>
              </w:rPr>
              <w:t>UseCase beschrijvingen (HighLevel)</w:t>
            </w:r>
            <w:r w:rsidR="00A81BE8">
              <w:rPr>
                <w:webHidden/>
              </w:rPr>
              <w:tab/>
            </w:r>
            <w:r w:rsidR="00A81BE8">
              <w:rPr>
                <w:webHidden/>
              </w:rPr>
              <w:fldChar w:fldCharType="begin"/>
            </w:r>
            <w:r w:rsidR="00A81BE8">
              <w:rPr>
                <w:webHidden/>
              </w:rPr>
              <w:instrText xml:space="preserve"> PAGEREF _Toc485219516 \h </w:instrText>
            </w:r>
            <w:r w:rsidR="00A81BE8">
              <w:rPr>
                <w:webHidden/>
              </w:rPr>
            </w:r>
            <w:r w:rsidR="00A81BE8">
              <w:rPr>
                <w:webHidden/>
              </w:rPr>
              <w:fldChar w:fldCharType="separate"/>
            </w:r>
            <w:r w:rsidR="00A81BE8">
              <w:rPr>
                <w:webHidden/>
              </w:rPr>
              <w:t>10</w:t>
            </w:r>
            <w:r w:rsidR="00A81BE8">
              <w:rPr>
                <w:webHidden/>
              </w:rPr>
              <w:fldChar w:fldCharType="end"/>
            </w:r>
          </w:hyperlink>
        </w:p>
        <w:p w14:paraId="39FAAD90" w14:textId="77777777" w:rsidR="00A81BE8" w:rsidRDefault="00FB7102">
          <w:pPr>
            <w:pStyle w:val="Inhopg1"/>
            <w:tabs>
              <w:tab w:val="left" w:pos="432"/>
            </w:tabs>
            <w:rPr>
              <w:rFonts w:asciiTheme="minorHAnsi" w:eastAsiaTheme="minorEastAsia" w:hAnsiTheme="minorHAnsi" w:cstheme="minorBidi"/>
              <w:b w:val="0"/>
              <w:caps w:val="0"/>
              <w:color w:val="auto"/>
              <w:kern w:val="0"/>
              <w:sz w:val="22"/>
              <w:szCs w:val="22"/>
              <w14:ligatures w14:val="none"/>
            </w:rPr>
          </w:pPr>
          <w:hyperlink w:anchor="_Toc485219517" w:history="1">
            <w:r w:rsidR="00A81BE8" w:rsidRPr="009D3409">
              <w:rPr>
                <w:rStyle w:val="Hyperlink"/>
              </w:rPr>
              <w:t>6</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Fully Dressed Use Cases</w:t>
            </w:r>
            <w:r w:rsidR="00A81BE8">
              <w:rPr>
                <w:webHidden/>
              </w:rPr>
              <w:tab/>
            </w:r>
            <w:r w:rsidR="00A81BE8">
              <w:rPr>
                <w:webHidden/>
              </w:rPr>
              <w:fldChar w:fldCharType="begin"/>
            </w:r>
            <w:r w:rsidR="00A81BE8">
              <w:rPr>
                <w:webHidden/>
              </w:rPr>
              <w:instrText xml:space="preserve"> PAGEREF _Toc485219517 \h </w:instrText>
            </w:r>
            <w:r w:rsidR="00A81BE8">
              <w:rPr>
                <w:webHidden/>
              </w:rPr>
            </w:r>
            <w:r w:rsidR="00A81BE8">
              <w:rPr>
                <w:webHidden/>
              </w:rPr>
              <w:fldChar w:fldCharType="separate"/>
            </w:r>
            <w:r w:rsidR="00A81BE8">
              <w:rPr>
                <w:webHidden/>
              </w:rPr>
              <w:t>13</w:t>
            </w:r>
            <w:r w:rsidR="00A81BE8">
              <w:rPr>
                <w:webHidden/>
              </w:rPr>
              <w:fldChar w:fldCharType="end"/>
            </w:r>
          </w:hyperlink>
        </w:p>
        <w:p w14:paraId="60E14F2B" w14:textId="77777777" w:rsidR="00A81BE8" w:rsidRDefault="00FB7102">
          <w:pPr>
            <w:pStyle w:val="Inhopg1"/>
            <w:tabs>
              <w:tab w:val="left" w:pos="432"/>
            </w:tabs>
            <w:rPr>
              <w:rFonts w:asciiTheme="minorHAnsi" w:eastAsiaTheme="minorEastAsia" w:hAnsiTheme="minorHAnsi" w:cstheme="minorBidi"/>
              <w:b w:val="0"/>
              <w:caps w:val="0"/>
              <w:color w:val="auto"/>
              <w:kern w:val="0"/>
              <w:sz w:val="22"/>
              <w:szCs w:val="22"/>
              <w14:ligatures w14:val="none"/>
            </w:rPr>
          </w:pPr>
          <w:hyperlink w:anchor="_Toc485219518" w:history="1">
            <w:r w:rsidR="00A81BE8" w:rsidRPr="009D3409">
              <w:rPr>
                <w:rStyle w:val="Hyperlink"/>
                <w:lang w:val="en-US"/>
              </w:rPr>
              <w:t>7</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WIREFRAMES</w:t>
            </w:r>
            <w:r w:rsidR="00A81BE8">
              <w:rPr>
                <w:webHidden/>
              </w:rPr>
              <w:tab/>
            </w:r>
            <w:r w:rsidR="00A81BE8">
              <w:rPr>
                <w:webHidden/>
              </w:rPr>
              <w:fldChar w:fldCharType="begin"/>
            </w:r>
            <w:r w:rsidR="00A81BE8">
              <w:rPr>
                <w:webHidden/>
              </w:rPr>
              <w:instrText xml:space="preserve"> PAGEREF _Toc485219518 \h </w:instrText>
            </w:r>
            <w:r w:rsidR="00A81BE8">
              <w:rPr>
                <w:webHidden/>
              </w:rPr>
            </w:r>
            <w:r w:rsidR="00A81BE8">
              <w:rPr>
                <w:webHidden/>
              </w:rPr>
              <w:fldChar w:fldCharType="separate"/>
            </w:r>
            <w:r w:rsidR="00A81BE8">
              <w:rPr>
                <w:webHidden/>
              </w:rPr>
              <w:t>15</w:t>
            </w:r>
            <w:r w:rsidR="00A81BE8">
              <w:rPr>
                <w:webHidden/>
              </w:rPr>
              <w:fldChar w:fldCharType="end"/>
            </w:r>
          </w:hyperlink>
        </w:p>
        <w:p w14:paraId="3EA70701" w14:textId="77777777" w:rsidR="00A81BE8" w:rsidRDefault="00FB7102">
          <w:pPr>
            <w:pStyle w:val="Inhopg1"/>
            <w:tabs>
              <w:tab w:val="left" w:pos="432"/>
            </w:tabs>
            <w:rPr>
              <w:rFonts w:asciiTheme="minorHAnsi" w:eastAsiaTheme="minorEastAsia" w:hAnsiTheme="minorHAnsi" w:cstheme="minorBidi"/>
              <w:b w:val="0"/>
              <w:caps w:val="0"/>
              <w:color w:val="auto"/>
              <w:kern w:val="0"/>
              <w:sz w:val="22"/>
              <w:szCs w:val="22"/>
              <w14:ligatures w14:val="none"/>
            </w:rPr>
          </w:pPr>
          <w:hyperlink w:anchor="_Toc485219519" w:history="1">
            <w:r w:rsidR="00A81BE8" w:rsidRPr="009D3409">
              <w:rPr>
                <w:rStyle w:val="Hyperlink"/>
              </w:rPr>
              <w:t>8</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Maatregelen gegevensbeveiliging</w:t>
            </w:r>
            <w:r w:rsidR="00A81BE8">
              <w:rPr>
                <w:webHidden/>
              </w:rPr>
              <w:tab/>
            </w:r>
            <w:r w:rsidR="00A81BE8">
              <w:rPr>
                <w:webHidden/>
              </w:rPr>
              <w:fldChar w:fldCharType="begin"/>
            </w:r>
            <w:r w:rsidR="00A81BE8">
              <w:rPr>
                <w:webHidden/>
              </w:rPr>
              <w:instrText xml:space="preserve"> PAGEREF _Toc485219519 \h </w:instrText>
            </w:r>
            <w:r w:rsidR="00A81BE8">
              <w:rPr>
                <w:webHidden/>
              </w:rPr>
            </w:r>
            <w:r w:rsidR="00A81BE8">
              <w:rPr>
                <w:webHidden/>
              </w:rPr>
              <w:fldChar w:fldCharType="separate"/>
            </w:r>
            <w:r w:rsidR="00A81BE8">
              <w:rPr>
                <w:webHidden/>
              </w:rPr>
              <w:t>20</w:t>
            </w:r>
            <w:r w:rsidR="00A81BE8">
              <w:rPr>
                <w:webHidden/>
              </w:rPr>
              <w:fldChar w:fldCharType="end"/>
            </w:r>
          </w:hyperlink>
        </w:p>
        <w:p w14:paraId="28C477CC" w14:textId="77777777" w:rsidR="00A81BE8" w:rsidRDefault="00FB7102">
          <w:pPr>
            <w:pStyle w:val="Inhopg1"/>
            <w:tabs>
              <w:tab w:val="left" w:pos="432"/>
            </w:tabs>
            <w:rPr>
              <w:rFonts w:asciiTheme="minorHAnsi" w:eastAsiaTheme="minorEastAsia" w:hAnsiTheme="minorHAnsi" w:cstheme="minorBidi"/>
              <w:b w:val="0"/>
              <w:caps w:val="0"/>
              <w:color w:val="auto"/>
              <w:kern w:val="0"/>
              <w:sz w:val="22"/>
              <w:szCs w:val="22"/>
              <w14:ligatures w14:val="none"/>
            </w:rPr>
          </w:pPr>
          <w:hyperlink w:anchor="_Toc485219520" w:history="1">
            <w:r w:rsidR="00A81BE8" w:rsidRPr="009D3409">
              <w:rPr>
                <w:rStyle w:val="Hyperlink"/>
              </w:rPr>
              <w:t>9</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Bijlage A. Bronvermelding</w:t>
            </w:r>
            <w:r w:rsidR="00A81BE8">
              <w:rPr>
                <w:webHidden/>
              </w:rPr>
              <w:tab/>
            </w:r>
            <w:r w:rsidR="00A81BE8">
              <w:rPr>
                <w:webHidden/>
              </w:rPr>
              <w:fldChar w:fldCharType="begin"/>
            </w:r>
            <w:r w:rsidR="00A81BE8">
              <w:rPr>
                <w:webHidden/>
              </w:rPr>
              <w:instrText xml:space="preserve"> PAGEREF _Toc485219520 \h </w:instrText>
            </w:r>
            <w:r w:rsidR="00A81BE8">
              <w:rPr>
                <w:webHidden/>
              </w:rPr>
            </w:r>
            <w:r w:rsidR="00A81BE8">
              <w:rPr>
                <w:webHidden/>
              </w:rPr>
              <w:fldChar w:fldCharType="separate"/>
            </w:r>
            <w:r w:rsidR="00A81BE8">
              <w:rPr>
                <w:webHidden/>
              </w:rPr>
              <w:t>21</w:t>
            </w:r>
            <w:r w:rsidR="00A81BE8">
              <w:rPr>
                <w:webHidden/>
              </w:rPr>
              <w:fldChar w:fldCharType="end"/>
            </w:r>
          </w:hyperlink>
        </w:p>
        <w:p w14:paraId="14349D10" w14:textId="77777777" w:rsidR="00A81BE8" w:rsidRDefault="00FB7102">
          <w:pPr>
            <w:pStyle w:val="Inhopg1"/>
            <w:tabs>
              <w:tab w:val="left" w:pos="576"/>
            </w:tabs>
            <w:rPr>
              <w:rFonts w:asciiTheme="minorHAnsi" w:eastAsiaTheme="minorEastAsia" w:hAnsiTheme="minorHAnsi" w:cstheme="minorBidi"/>
              <w:b w:val="0"/>
              <w:caps w:val="0"/>
              <w:color w:val="auto"/>
              <w:kern w:val="0"/>
              <w:sz w:val="22"/>
              <w:szCs w:val="22"/>
              <w14:ligatures w14:val="none"/>
            </w:rPr>
          </w:pPr>
          <w:hyperlink w:anchor="_Toc485219521" w:history="1">
            <w:r w:rsidR="00A81BE8" w:rsidRPr="009D3409">
              <w:rPr>
                <w:rStyle w:val="Hyperlink"/>
              </w:rPr>
              <w:t>10</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BIJLAGE B: VRAGEN OVER DE CASUS</w:t>
            </w:r>
            <w:r w:rsidR="00A81BE8">
              <w:rPr>
                <w:webHidden/>
              </w:rPr>
              <w:tab/>
            </w:r>
            <w:r w:rsidR="00A81BE8">
              <w:rPr>
                <w:webHidden/>
              </w:rPr>
              <w:fldChar w:fldCharType="begin"/>
            </w:r>
            <w:r w:rsidR="00A81BE8">
              <w:rPr>
                <w:webHidden/>
              </w:rPr>
              <w:instrText xml:space="preserve"> PAGEREF _Toc485219521 \h </w:instrText>
            </w:r>
            <w:r w:rsidR="00A81BE8">
              <w:rPr>
                <w:webHidden/>
              </w:rPr>
            </w:r>
            <w:r w:rsidR="00A81BE8">
              <w:rPr>
                <w:webHidden/>
              </w:rPr>
              <w:fldChar w:fldCharType="separate"/>
            </w:r>
            <w:r w:rsidR="00A81BE8">
              <w:rPr>
                <w:webHidden/>
              </w:rPr>
              <w:t>22</w:t>
            </w:r>
            <w:r w:rsidR="00A81BE8">
              <w:rPr>
                <w:webHidden/>
              </w:rPr>
              <w:fldChar w:fldCharType="end"/>
            </w:r>
          </w:hyperlink>
        </w:p>
        <w:p w14:paraId="417A1B05" w14:textId="77777777" w:rsidR="00A81BE8" w:rsidRDefault="00FB7102">
          <w:pPr>
            <w:pStyle w:val="Inhopg1"/>
            <w:tabs>
              <w:tab w:val="left" w:pos="576"/>
            </w:tabs>
            <w:rPr>
              <w:rFonts w:asciiTheme="minorHAnsi" w:eastAsiaTheme="minorEastAsia" w:hAnsiTheme="minorHAnsi" w:cstheme="minorBidi"/>
              <w:b w:val="0"/>
              <w:caps w:val="0"/>
              <w:color w:val="auto"/>
              <w:kern w:val="0"/>
              <w:sz w:val="22"/>
              <w:szCs w:val="22"/>
              <w14:ligatures w14:val="none"/>
            </w:rPr>
          </w:pPr>
          <w:hyperlink w:anchor="_Toc485219522" w:history="1">
            <w:r w:rsidR="00A81BE8" w:rsidRPr="009D3409">
              <w:rPr>
                <w:rStyle w:val="Hyperlink"/>
              </w:rPr>
              <w:t>11</w:t>
            </w:r>
            <w:r w:rsidR="00A81BE8">
              <w:rPr>
                <w:rFonts w:asciiTheme="minorHAnsi" w:eastAsiaTheme="minorEastAsia" w:hAnsiTheme="minorHAnsi" w:cstheme="minorBidi"/>
                <w:b w:val="0"/>
                <w:caps w:val="0"/>
                <w:color w:val="auto"/>
                <w:kern w:val="0"/>
                <w:sz w:val="22"/>
                <w:szCs w:val="22"/>
                <w14:ligatures w14:val="none"/>
              </w:rPr>
              <w:tab/>
            </w:r>
            <w:r w:rsidR="00A81BE8" w:rsidRPr="009D3409">
              <w:rPr>
                <w:rStyle w:val="Hyperlink"/>
              </w:rPr>
              <w:t>BIJLAGE C: TOELICHTING OP HET INFORMATIEBEVEILGINGSPLAN</w:t>
            </w:r>
            <w:r w:rsidR="00A81BE8">
              <w:rPr>
                <w:webHidden/>
              </w:rPr>
              <w:tab/>
            </w:r>
            <w:r w:rsidR="00A81BE8">
              <w:rPr>
                <w:webHidden/>
              </w:rPr>
              <w:fldChar w:fldCharType="begin"/>
            </w:r>
            <w:r w:rsidR="00A81BE8">
              <w:rPr>
                <w:webHidden/>
              </w:rPr>
              <w:instrText xml:space="preserve"> PAGEREF _Toc485219522 \h </w:instrText>
            </w:r>
            <w:r w:rsidR="00A81BE8">
              <w:rPr>
                <w:webHidden/>
              </w:rPr>
            </w:r>
            <w:r w:rsidR="00A81BE8">
              <w:rPr>
                <w:webHidden/>
              </w:rPr>
              <w:fldChar w:fldCharType="separate"/>
            </w:r>
            <w:r w:rsidR="00A81BE8">
              <w:rPr>
                <w:webHidden/>
              </w:rPr>
              <w:t>23</w:t>
            </w:r>
            <w:r w:rsidR="00A81BE8">
              <w:rPr>
                <w:webHidden/>
              </w:rPr>
              <w:fldChar w:fldCharType="end"/>
            </w:r>
          </w:hyperlink>
        </w:p>
        <w:p w14:paraId="7718DD9E" w14:textId="08FB0BC2" w:rsidR="006D5B35" w:rsidRDefault="006D5B35">
          <w:r>
            <w:rPr>
              <w:b/>
              <w:bCs/>
            </w:rPr>
            <w:fldChar w:fldCharType="end"/>
          </w:r>
        </w:p>
      </w:sdtContent>
    </w:sdt>
    <w:p w14:paraId="0FFAFCAC" w14:textId="7D4D5C7A" w:rsidR="006122D0" w:rsidRDefault="006122D0">
      <w:pPr>
        <w:spacing w:after="200" w:line="276" w:lineRule="auto"/>
      </w:pPr>
      <w:r>
        <w:br w:type="page"/>
      </w:r>
    </w:p>
    <w:p w14:paraId="3BF32473" w14:textId="5A80A670" w:rsidR="006122D0" w:rsidRPr="00211525" w:rsidRDefault="006122D0" w:rsidP="00001594">
      <w:pPr>
        <w:pStyle w:val="Kop1"/>
      </w:pPr>
      <w:bookmarkStart w:id="1" w:name="_Toc485219507"/>
      <w:r w:rsidRPr="00211525">
        <w:lastRenderedPageBreak/>
        <w:t>Inleiding</w:t>
      </w:r>
      <w:bookmarkEnd w:id="1"/>
    </w:p>
    <w:p w14:paraId="346976D3" w14:textId="2ECB61C1" w:rsidR="006122D0" w:rsidRPr="00211525" w:rsidRDefault="006122D0" w:rsidP="00211525">
      <w:pPr>
        <w:pStyle w:val="Kop2"/>
      </w:pPr>
      <w:bookmarkStart w:id="2" w:name="_Toc485219508"/>
      <w:r w:rsidRPr="00211525">
        <w:t>Aanleiding</w:t>
      </w:r>
      <w:bookmarkEnd w:id="2"/>
    </w:p>
    <w:p w14:paraId="7F5A8948" w14:textId="35FBD531" w:rsidR="009619C3" w:rsidRPr="0001631A" w:rsidRDefault="00423A6E" w:rsidP="00414D26">
      <w:pPr>
        <w:rPr>
          <w:szCs w:val="24"/>
        </w:rPr>
      </w:pPr>
      <w:r w:rsidRPr="0001631A">
        <w:rPr>
          <w:szCs w:val="24"/>
        </w:rPr>
        <w:t>De Pizza K</w:t>
      </w:r>
      <w:r w:rsidR="005A36E6" w:rsidRPr="0001631A">
        <w:rPr>
          <w:szCs w:val="24"/>
        </w:rPr>
        <w:t xml:space="preserve">oerier is een pizza Bakker in Arnhem. </w:t>
      </w:r>
      <w:r w:rsidR="009619C3" w:rsidRPr="0001631A">
        <w:rPr>
          <w:szCs w:val="24"/>
        </w:rPr>
        <w:t xml:space="preserve">Klanten kunnen telefonisch of aan de balie de pizza’s bestellen. De Pizza koerier dreigt hierdoor klanten kwijt de raken aan concurrenten. De service aan de klant moet worden verbeterd, door o.a.  aan de klanten de mogelijkheid te bieden hun pizza’s via een website te bestellen. </w:t>
      </w:r>
    </w:p>
    <w:p w14:paraId="20140B6A" w14:textId="22F71A2A" w:rsidR="00D86305" w:rsidRPr="006122D0" w:rsidRDefault="00D86305" w:rsidP="00001594">
      <w:pPr>
        <w:pStyle w:val="Kop2"/>
      </w:pPr>
      <w:bookmarkStart w:id="3" w:name="_Toc485219509"/>
      <w:r w:rsidRPr="00001594">
        <w:t>Doelstelling</w:t>
      </w:r>
      <w:bookmarkEnd w:id="3"/>
    </w:p>
    <w:p w14:paraId="2B590004" w14:textId="66EED5CA" w:rsidR="00D86305" w:rsidRDefault="00D86305" w:rsidP="00414D26">
      <w:r w:rsidRPr="00875FBE">
        <w:t xml:space="preserve">Aan ons is de vraag gesteld om </w:t>
      </w:r>
      <w:r w:rsidR="00423A6E">
        <w:t xml:space="preserve">hiervoor </w:t>
      </w:r>
      <w:r w:rsidRPr="00875FBE">
        <w:t>een functioneel on</w:t>
      </w:r>
      <w:r w:rsidR="00423A6E">
        <w:t>twerp op te stellen voor Pizza K</w:t>
      </w:r>
      <w:r w:rsidRPr="00875FBE">
        <w:t xml:space="preserve">oerier. </w:t>
      </w:r>
      <w:r w:rsidR="00B9547D" w:rsidRPr="00875FBE">
        <w:t>Het functioneel ontwerp is opgesteld aan de hand van de casusbeschrijving</w:t>
      </w:r>
      <w:r w:rsidR="009619C3" w:rsidRPr="00875FBE">
        <w:t>. De processen zijn beschreven</w:t>
      </w:r>
      <w:r w:rsidRPr="00875FBE">
        <w:t xml:space="preserve"> (hoofdstuk 2). Na het beschrijven van de processen zijn de </w:t>
      </w:r>
      <w:proofErr w:type="spellStart"/>
      <w:r w:rsidRPr="00875FBE">
        <w:t>requirements</w:t>
      </w:r>
      <w:proofErr w:type="spellEnd"/>
      <w:r w:rsidRPr="00875FBE">
        <w:t xml:space="preserve"> opgesteld (zie hoofdstuk 3).</w:t>
      </w:r>
    </w:p>
    <w:p w14:paraId="22B14830" w14:textId="738C8983" w:rsidR="008F0F5F" w:rsidRDefault="00875FBE" w:rsidP="00001594">
      <w:pPr>
        <w:rPr>
          <w:b/>
        </w:rPr>
      </w:pPr>
      <w:r>
        <w:rPr>
          <w:b/>
        </w:rPr>
        <w:t xml:space="preserve">De inleiding is niet volledig. Deze moet worden uitgebreid en aangevuld </w:t>
      </w:r>
      <w:r w:rsidR="009619C3" w:rsidRPr="00875FBE">
        <w:rPr>
          <w:b/>
        </w:rPr>
        <w:t xml:space="preserve">door de studenten. </w:t>
      </w:r>
    </w:p>
    <w:p w14:paraId="7D52C1C1" w14:textId="5CF44A9C" w:rsidR="008F0F5F" w:rsidRPr="00875FBE" w:rsidRDefault="008F0F5F" w:rsidP="00001594">
      <w:pPr>
        <w:rPr>
          <w:b/>
        </w:rPr>
      </w:pPr>
      <w:r>
        <w:rPr>
          <w:b/>
        </w:rPr>
        <w:t xml:space="preserve">De dik gedrukte tekst is een toelichting of aandachtspunt voor de student. Deze hoeft </w:t>
      </w:r>
      <w:r w:rsidR="00423A6E">
        <w:rPr>
          <w:b/>
        </w:rPr>
        <w:t xml:space="preserve">niet </w:t>
      </w:r>
      <w:r>
        <w:rPr>
          <w:b/>
        </w:rPr>
        <w:t xml:space="preserve">perse in het functioneel ontwerp opgenomen te worden. Soms is het duidelijk om gemaakte keuzes toe te lichten. </w:t>
      </w:r>
    </w:p>
    <w:p w14:paraId="70863010" w14:textId="77777777" w:rsidR="00001594" w:rsidRDefault="00001594">
      <w:pPr>
        <w:spacing w:after="200" w:line="276" w:lineRule="auto"/>
        <w:rPr>
          <w:caps/>
          <w:color w:val="775F55" w:themeColor="text2"/>
          <w:sz w:val="28"/>
          <w:szCs w:val="32"/>
        </w:rPr>
      </w:pPr>
      <w:r>
        <w:br w:type="page"/>
      </w:r>
    </w:p>
    <w:p w14:paraId="1BE1A8E9" w14:textId="32E75A76" w:rsidR="006D5B35" w:rsidRPr="00001594" w:rsidRDefault="00B6643A" w:rsidP="00001594">
      <w:pPr>
        <w:pStyle w:val="Kop1"/>
      </w:pPr>
      <w:bookmarkStart w:id="4" w:name="_Toc485219510"/>
      <w:r w:rsidRPr="00001594">
        <w:lastRenderedPageBreak/>
        <w:t>Procesmodellen</w:t>
      </w:r>
      <w:bookmarkEnd w:id="4"/>
    </w:p>
    <w:p w14:paraId="26AAF548" w14:textId="143792FA" w:rsidR="00B42854" w:rsidRDefault="00D86305" w:rsidP="00414D26">
      <w:r w:rsidRPr="00875FBE">
        <w:t xml:space="preserve">De processen zijn in dit hoofdstuk </w:t>
      </w:r>
      <w:r w:rsidR="00C97407">
        <w:t xml:space="preserve">zijn </w:t>
      </w:r>
      <w:r w:rsidRPr="00875FBE">
        <w:t xml:space="preserve">beschreven </w:t>
      </w:r>
      <w:r w:rsidR="00423A6E">
        <w:t>met behulp van de</w:t>
      </w:r>
      <w:r w:rsidRPr="00875FBE">
        <w:t xml:space="preserve"> BPMN</w:t>
      </w:r>
      <w:r w:rsidR="00423A6E">
        <w:t xml:space="preserve"> notatie</w:t>
      </w:r>
      <w:r w:rsidR="00B42854">
        <w:t xml:space="preserve">. In figuur 1 </w:t>
      </w:r>
      <w:r w:rsidR="00423A6E">
        <w:t xml:space="preserve">is het pizza proces uitgewerkt. </w:t>
      </w:r>
      <w:r w:rsidR="00B42854">
        <w:t xml:space="preserve"> </w:t>
      </w:r>
      <w:proofErr w:type="spellStart"/>
      <w:r w:rsidR="00423A6E">
        <w:t>S</w:t>
      </w:r>
      <w:r w:rsidR="00B42854">
        <w:t>ubproces</w:t>
      </w:r>
      <w:proofErr w:type="spellEnd"/>
      <w:r w:rsidR="00423A6E">
        <w:t xml:space="preserve"> “Bezorgen Order” </w:t>
      </w:r>
      <w:r w:rsidR="00B42854">
        <w:t xml:space="preserve">is in figuur 2 weergegeven. In de bijlage zijn de </w:t>
      </w:r>
      <w:r w:rsidR="00423A6E">
        <w:t xml:space="preserve">procesmodellen </w:t>
      </w:r>
      <w:r w:rsidR="00B42854">
        <w:t xml:space="preserve">in de originele grootte opgenomen. </w:t>
      </w:r>
    </w:p>
    <w:p w14:paraId="4944F051" w14:textId="77777777" w:rsidR="00C97407" w:rsidRDefault="00C97407" w:rsidP="00414D26">
      <w:r>
        <w:t xml:space="preserve">De documentatie van de processen is in de respectievelijke tabellen opgenomen. </w:t>
      </w:r>
    </w:p>
    <w:p w14:paraId="5708F627" w14:textId="77777777" w:rsidR="00414D26" w:rsidRDefault="00414D26" w:rsidP="00001594">
      <w:pPr>
        <w:rPr>
          <w:b/>
        </w:rPr>
      </w:pPr>
    </w:p>
    <w:p w14:paraId="74C42492" w14:textId="0BB7F1B8" w:rsidR="00C97407" w:rsidRPr="00FA3F74" w:rsidRDefault="00C97407" w:rsidP="00001594">
      <w:pPr>
        <w:rPr>
          <w:b/>
        </w:rPr>
      </w:pPr>
      <w:r w:rsidRPr="00FA3F74">
        <w:rPr>
          <w:b/>
        </w:rPr>
        <w:t>N</w:t>
      </w:r>
      <w:r w:rsidR="00001594">
        <w:rPr>
          <w:b/>
        </w:rPr>
        <w:t>otabene:</w:t>
      </w:r>
      <w:r w:rsidRPr="00FA3F74">
        <w:rPr>
          <w:b/>
        </w:rPr>
        <w:t xml:space="preserve"> Voor deze casus is alleen een toelichting op figuur 1 uitgewerkt. In het beroepsproduct moeten a</w:t>
      </w:r>
      <w:r w:rsidR="00423A6E">
        <w:rPr>
          <w:b/>
        </w:rPr>
        <w:t>l</w:t>
      </w:r>
      <w:r w:rsidRPr="00FA3F74">
        <w:rPr>
          <w:b/>
        </w:rPr>
        <w:t>l</w:t>
      </w:r>
      <w:r w:rsidR="00423A6E">
        <w:rPr>
          <w:b/>
        </w:rPr>
        <w:t>e</w:t>
      </w:r>
      <w:r w:rsidRPr="00FA3F74">
        <w:rPr>
          <w:b/>
        </w:rPr>
        <w:t xml:space="preserve"> BPMN modellen gedocumenteerd worden. </w:t>
      </w:r>
    </w:p>
    <w:p w14:paraId="0DD81E2C" w14:textId="77777777" w:rsidR="00414D26" w:rsidRDefault="00414D26" w:rsidP="00001594">
      <w:pPr>
        <w:rPr>
          <w:b/>
        </w:rPr>
      </w:pPr>
    </w:p>
    <w:p w14:paraId="2BA4DA80" w14:textId="77777777" w:rsidR="00001594" w:rsidRDefault="00B42854" w:rsidP="00001594">
      <w:r w:rsidRPr="00001594">
        <w:rPr>
          <w:b/>
        </w:rPr>
        <w:t>Toelichting:</w:t>
      </w:r>
      <w:r w:rsidR="00001594" w:rsidRPr="00001594">
        <w:rPr>
          <w:b/>
        </w:rPr>
        <w:br/>
      </w:r>
      <w:r w:rsidR="00933220">
        <w:t>De “Pizza Besteller” is a</w:t>
      </w:r>
      <w:r w:rsidR="00E21F77">
        <w:t xml:space="preserve">ls een black-box pool getekend. Hou echter in de gaten dat de “Pizza Besteller” </w:t>
      </w:r>
      <w:r w:rsidR="00E21F77" w:rsidRPr="00E21F77">
        <w:rPr>
          <w:u w:val="single"/>
        </w:rPr>
        <w:t>ook</w:t>
      </w:r>
      <w:r w:rsidR="00E21F77">
        <w:t xml:space="preserve"> de volgende (</w:t>
      </w:r>
      <w:r w:rsidR="00E21F77" w:rsidRPr="00E21F77">
        <w:rPr>
          <w:u w:val="single"/>
        </w:rPr>
        <w:t>niet</w:t>
      </w:r>
      <w:r w:rsidR="00E21F77">
        <w:t xml:space="preserve"> in het proces gemodelleerde) bewerkingen moet kunnen uitvoeren: </w:t>
      </w:r>
    </w:p>
    <w:p w14:paraId="11FBCEEF" w14:textId="780E66C5" w:rsidR="00933220" w:rsidRDefault="00E21F77" w:rsidP="00001594">
      <w:r>
        <w:t>- een selectie moet kunnen maken uit het aanbod van verschillende pizza’s;</w:t>
      </w:r>
      <w:r w:rsidR="00001594">
        <w:br/>
      </w:r>
      <w:r>
        <w:t>- een betaling moet kunnen uitvoeren;</w:t>
      </w:r>
      <w:r w:rsidR="00001594">
        <w:br/>
      </w:r>
      <w:r>
        <w:t xml:space="preserve">- zijn klantgegevens moet kunnen actualiseren/registreren (om telefonisch te kunnen bestellen).  </w:t>
      </w:r>
    </w:p>
    <w:p w14:paraId="2DFDBB7A" w14:textId="02EB6D7E" w:rsidR="00071EAE" w:rsidRDefault="00423A6E" w:rsidP="00001594">
      <w:r>
        <w:t>Alleen telefonische bestellingen worden gecontroleerd</w:t>
      </w:r>
      <w:r w:rsidR="00933220">
        <w:t xml:space="preserve"> (postcodehuisnummer en geboortedatum)</w:t>
      </w:r>
      <w:r>
        <w:t xml:space="preserve">. Voor </w:t>
      </w:r>
      <w:r w:rsidR="00933220">
        <w:t>de</w:t>
      </w:r>
      <w:r>
        <w:t xml:space="preserve"> andere bestellingen </w:t>
      </w:r>
      <w:r w:rsidR="00933220">
        <w:t xml:space="preserve">geldt dat altijd </w:t>
      </w:r>
      <w:r>
        <w:t>een be</w:t>
      </w:r>
      <w:r w:rsidR="00933220">
        <w:t>talings</w:t>
      </w:r>
      <w:r>
        <w:t xml:space="preserve">verzoek </w:t>
      </w:r>
      <w:r w:rsidR="00933220">
        <w:t xml:space="preserve">wordt aangemaakt. </w:t>
      </w:r>
      <w:r>
        <w:t xml:space="preserve"> </w:t>
      </w:r>
    </w:p>
    <w:p w14:paraId="587B87F4" w14:textId="004D4BE9" w:rsidR="00B42854" w:rsidRPr="00C97407" w:rsidRDefault="00B42854" w:rsidP="00001594">
      <w:r w:rsidRPr="00C97407">
        <w:t xml:space="preserve">Het </w:t>
      </w:r>
      <w:proofErr w:type="spellStart"/>
      <w:r w:rsidRPr="00C97407">
        <w:t>subproces</w:t>
      </w:r>
      <w:proofErr w:type="spellEnd"/>
      <w:r w:rsidRPr="00C97407">
        <w:t xml:space="preserve"> </w:t>
      </w:r>
      <w:r w:rsidR="00933220">
        <w:t xml:space="preserve">“Bezorgen Order” </w:t>
      </w:r>
      <w:r w:rsidR="00C97407">
        <w:t xml:space="preserve">is </w:t>
      </w:r>
      <w:r w:rsidRPr="00C97407">
        <w:t xml:space="preserve">als </w:t>
      </w:r>
      <w:proofErr w:type="spellStart"/>
      <w:r w:rsidRPr="00C97407">
        <w:t>child</w:t>
      </w:r>
      <w:proofErr w:type="spellEnd"/>
      <w:r w:rsidRPr="00C97407">
        <w:t xml:space="preserve">-level </w:t>
      </w:r>
      <w:proofErr w:type="spellStart"/>
      <w:r w:rsidRPr="00C97407">
        <w:t>expansion</w:t>
      </w:r>
      <w:proofErr w:type="spellEnd"/>
      <w:r w:rsidRPr="00C97407">
        <w:t xml:space="preserve"> in een apart diagram </w:t>
      </w:r>
      <w:r w:rsidR="00C97407" w:rsidRPr="00C97407">
        <w:t xml:space="preserve">(figuur 2) </w:t>
      </w:r>
      <w:r w:rsidRPr="00C97407">
        <w:t>getekend</w:t>
      </w:r>
      <w:r w:rsidR="00C97407" w:rsidRPr="00C97407">
        <w:t>.</w:t>
      </w:r>
      <w:r w:rsidRPr="00C97407">
        <w:t xml:space="preserve"> </w:t>
      </w:r>
    </w:p>
    <w:p w14:paraId="1687D60C" w14:textId="77777777" w:rsidR="00FA3F74" w:rsidRPr="00FA3F74" w:rsidRDefault="00FA3F74" w:rsidP="00FA3F74">
      <w:pPr>
        <w:ind w:left="360"/>
        <w:rPr>
          <w:rFonts w:ascii="Arial" w:hAnsi="Arial" w:cs="Arial"/>
          <w:szCs w:val="24"/>
        </w:rPr>
      </w:pPr>
    </w:p>
    <w:p w14:paraId="2ABF6EB6" w14:textId="6D3C39B1" w:rsidR="00C97407" w:rsidRDefault="00C97407" w:rsidP="00B42854">
      <w:pPr>
        <w:rPr>
          <w:rFonts w:ascii="Arial" w:hAnsi="Arial" w:cs="Arial"/>
          <w:szCs w:val="24"/>
        </w:rPr>
      </w:pPr>
    </w:p>
    <w:p w14:paraId="7634CD70" w14:textId="711452CF" w:rsidR="006122D0" w:rsidRPr="00C97407" w:rsidRDefault="00B42854" w:rsidP="00C97407">
      <w:pPr>
        <w:spacing w:after="200" w:line="276" w:lineRule="auto"/>
        <w:rPr>
          <w:b/>
          <w:color w:val="94B6D2" w:themeColor="accent1"/>
          <w:spacing w:val="20"/>
          <w:sz w:val="28"/>
          <w:szCs w:val="28"/>
        </w:rPr>
      </w:pPr>
      <w:r>
        <w:br w:type="page"/>
      </w:r>
    </w:p>
    <w:p w14:paraId="62295FE8" w14:textId="0D416081" w:rsidR="00EA083A" w:rsidRDefault="00EA083A" w:rsidP="00EA083A">
      <w:pPr>
        <w:keepNext/>
      </w:pPr>
    </w:p>
    <w:p w14:paraId="2338AF3E" w14:textId="77777777" w:rsidR="000A2F49" w:rsidRDefault="00EA083A" w:rsidP="00CE6BA0">
      <w:pPr>
        <w:pStyle w:val="Bijschrift"/>
      </w:pPr>
      <w:r w:rsidRPr="00001594">
        <w:t xml:space="preserve">Figuur </w:t>
      </w:r>
      <w:r w:rsidR="00FB7102">
        <w:rPr>
          <w:noProof/>
        </w:rPr>
        <w:fldChar w:fldCharType="begin"/>
      </w:r>
      <w:r w:rsidR="00FB7102">
        <w:rPr>
          <w:noProof/>
        </w:rPr>
        <w:instrText xml:space="preserve"> SEQ Figuur \* ARABIC </w:instrText>
      </w:r>
      <w:r w:rsidR="00FB7102">
        <w:rPr>
          <w:noProof/>
        </w:rPr>
        <w:fldChar w:fldCharType="separate"/>
      </w:r>
      <w:r w:rsidR="00231C1F" w:rsidRPr="00001594">
        <w:rPr>
          <w:noProof/>
        </w:rPr>
        <w:t>1</w:t>
      </w:r>
      <w:r w:rsidR="00FB7102">
        <w:rPr>
          <w:noProof/>
        </w:rPr>
        <w:fldChar w:fldCharType="end"/>
      </w:r>
      <w:r w:rsidRPr="00001594">
        <w:t xml:space="preserve">. </w:t>
      </w:r>
      <w:r w:rsidR="00CE6BA0" w:rsidRPr="00001594">
        <w:t>PIZZA KOERIER</w:t>
      </w:r>
      <w:r w:rsidR="00CE6BA0">
        <w:rPr>
          <w:b w:val="0"/>
        </w:rPr>
        <w:br/>
      </w:r>
      <w:r w:rsidR="000A2F49">
        <w:rPr>
          <w:noProof/>
        </w:rPr>
        <w:drawing>
          <wp:inline distT="0" distB="0" distL="0" distR="0" wp14:anchorId="3F327526" wp14:editId="04D95844">
            <wp:extent cx="6400800" cy="251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517140"/>
                    </a:xfrm>
                    <a:prstGeom prst="rect">
                      <a:avLst/>
                    </a:prstGeom>
                  </pic:spPr>
                </pic:pic>
              </a:graphicData>
            </a:graphic>
          </wp:inline>
        </w:drawing>
      </w:r>
    </w:p>
    <w:p w14:paraId="5FABFAEA" w14:textId="506800CE" w:rsidR="00EA083A" w:rsidRDefault="000A2F49" w:rsidP="00CE6BA0">
      <w:pPr>
        <w:pStyle w:val="Bijschrift"/>
        <w:rPr>
          <w:bCs w:val="0"/>
          <w:caps w:val="0"/>
        </w:rPr>
      </w:pPr>
      <w:r>
        <w:rPr>
          <w:noProof/>
        </w:rPr>
        <w:drawing>
          <wp:inline distT="0" distB="0" distL="0" distR="0" wp14:anchorId="40F3D06D" wp14:editId="2B37ED98">
            <wp:extent cx="6400800" cy="30048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004820"/>
                    </a:xfrm>
                    <a:prstGeom prst="rect">
                      <a:avLst/>
                    </a:prstGeom>
                  </pic:spPr>
                </pic:pic>
              </a:graphicData>
            </a:graphic>
          </wp:inline>
        </w:drawing>
      </w:r>
      <w:r w:rsidR="00EA083A">
        <w:rPr>
          <w:b w:val="0"/>
        </w:rPr>
        <w:br w:type="page"/>
      </w:r>
    </w:p>
    <w:p w14:paraId="04560375" w14:textId="5C672DF2" w:rsidR="00D86305" w:rsidRPr="00001594" w:rsidRDefault="00D86305" w:rsidP="00C97407">
      <w:pPr>
        <w:pStyle w:val="Bijschrift"/>
      </w:pPr>
    </w:p>
    <w:p w14:paraId="3B4CF042" w14:textId="03FB475A" w:rsidR="00EA083A" w:rsidRPr="00001594" w:rsidRDefault="00EA083A" w:rsidP="00EA083A">
      <w:pPr>
        <w:pStyle w:val="Bijschrift"/>
        <w:keepNext/>
      </w:pPr>
      <w:r w:rsidRPr="00001594">
        <w:t xml:space="preserve">Tabel </w:t>
      </w:r>
      <w:r w:rsidR="00FB7102">
        <w:rPr>
          <w:noProof/>
        </w:rPr>
        <w:fldChar w:fldCharType="begin"/>
      </w:r>
      <w:r w:rsidR="00FB7102">
        <w:rPr>
          <w:noProof/>
        </w:rPr>
        <w:instrText xml:space="preserve"> SEQ Tabel \* ARABIC </w:instrText>
      </w:r>
      <w:r w:rsidR="00FB7102">
        <w:rPr>
          <w:noProof/>
        </w:rPr>
        <w:fldChar w:fldCharType="separate"/>
      </w:r>
      <w:r w:rsidR="00231C1F" w:rsidRPr="00001594">
        <w:rPr>
          <w:noProof/>
        </w:rPr>
        <w:t>1</w:t>
      </w:r>
      <w:r w:rsidR="00FB7102">
        <w:rPr>
          <w:noProof/>
        </w:rPr>
        <w:fldChar w:fldCharType="end"/>
      </w:r>
      <w:r w:rsidRPr="00001594">
        <w:t xml:space="preserve">. Documentatie </w:t>
      </w:r>
      <w:r w:rsidR="00911D55" w:rsidRPr="00001594">
        <w:t>PIZZA KOERIER</w:t>
      </w:r>
    </w:p>
    <w:tbl>
      <w:tblPr>
        <w:tblStyle w:val="Rastertabel4-Accent2"/>
        <w:tblW w:w="0" w:type="auto"/>
        <w:tblLook w:val="04A0" w:firstRow="1" w:lastRow="0" w:firstColumn="1" w:lastColumn="0" w:noHBand="0" w:noVBand="1"/>
      </w:tblPr>
      <w:tblGrid>
        <w:gridCol w:w="2405"/>
        <w:gridCol w:w="4394"/>
        <w:gridCol w:w="2263"/>
      </w:tblGrid>
      <w:tr w:rsidR="00EA083A" w:rsidRPr="00001594" w14:paraId="375509F4" w14:textId="77777777" w:rsidTr="00001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FF967A" w14:textId="77777777" w:rsidR="00EA083A" w:rsidRPr="00001594" w:rsidRDefault="00EA083A" w:rsidP="00001594">
            <w:pPr>
              <w:rPr>
                <w:szCs w:val="22"/>
              </w:rPr>
            </w:pPr>
            <w:r w:rsidRPr="00001594">
              <w:rPr>
                <w:szCs w:val="22"/>
              </w:rPr>
              <w:t>Invoer</w:t>
            </w:r>
          </w:p>
        </w:tc>
        <w:tc>
          <w:tcPr>
            <w:tcW w:w="4394" w:type="dxa"/>
          </w:tcPr>
          <w:p w14:paraId="113C96A6" w14:textId="77777777" w:rsidR="00EA083A" w:rsidRPr="00001594" w:rsidRDefault="00EA083A" w:rsidP="00001594">
            <w:pPr>
              <w:cnfStyle w:val="100000000000" w:firstRow="1" w:lastRow="0" w:firstColumn="0" w:lastColumn="0" w:oddVBand="0" w:evenVBand="0" w:oddHBand="0" w:evenHBand="0" w:firstRowFirstColumn="0" w:firstRowLastColumn="0" w:lastRowFirstColumn="0" w:lastRowLastColumn="0"/>
              <w:rPr>
                <w:szCs w:val="22"/>
              </w:rPr>
            </w:pPr>
            <w:r w:rsidRPr="00001594">
              <w:rPr>
                <w:szCs w:val="22"/>
              </w:rPr>
              <w:t>Werking</w:t>
            </w:r>
          </w:p>
        </w:tc>
        <w:tc>
          <w:tcPr>
            <w:tcW w:w="2263" w:type="dxa"/>
          </w:tcPr>
          <w:p w14:paraId="5C6C06FD" w14:textId="77777777" w:rsidR="00EA083A" w:rsidRPr="00001594" w:rsidRDefault="00EA083A" w:rsidP="00001594">
            <w:pPr>
              <w:cnfStyle w:val="100000000000" w:firstRow="1" w:lastRow="0" w:firstColumn="0" w:lastColumn="0" w:oddVBand="0" w:evenVBand="0" w:oddHBand="0" w:evenHBand="0" w:firstRowFirstColumn="0" w:firstRowLastColumn="0" w:lastRowFirstColumn="0" w:lastRowLastColumn="0"/>
              <w:rPr>
                <w:szCs w:val="22"/>
              </w:rPr>
            </w:pPr>
            <w:r w:rsidRPr="00001594">
              <w:rPr>
                <w:szCs w:val="22"/>
              </w:rPr>
              <w:t>Uitvoer</w:t>
            </w:r>
          </w:p>
        </w:tc>
      </w:tr>
      <w:tr w:rsidR="00EA083A" w:rsidRPr="00001594" w14:paraId="620F2E89" w14:textId="77777777" w:rsidTr="00001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CA765FE" w14:textId="77777777" w:rsidR="00940630" w:rsidRPr="00001594" w:rsidRDefault="00940630" w:rsidP="00414D26"/>
          <w:p w14:paraId="3F18B74F" w14:textId="5295F274" w:rsidR="00EA083A" w:rsidRPr="00001594" w:rsidRDefault="007355C7" w:rsidP="00414D26">
            <w:r w:rsidRPr="00001594">
              <w:rPr>
                <w:b w:val="0"/>
              </w:rPr>
              <w:t>Bestelling via website of balie</w:t>
            </w:r>
          </w:p>
        </w:tc>
        <w:tc>
          <w:tcPr>
            <w:tcW w:w="4394" w:type="dxa"/>
          </w:tcPr>
          <w:p w14:paraId="1E5515F8" w14:textId="5A6A3DF1" w:rsidR="00EA083A" w:rsidRPr="00001594" w:rsidRDefault="007355C7" w:rsidP="00414D26">
            <w:pPr>
              <w:cnfStyle w:val="000000100000" w:firstRow="0" w:lastRow="0" w:firstColumn="0" w:lastColumn="0" w:oddVBand="0" w:evenVBand="0" w:oddHBand="1" w:evenHBand="0" w:firstRowFirstColumn="0" w:firstRowLastColumn="0" w:lastRowFirstColumn="0" w:lastRowLastColumn="0"/>
              <w:rPr>
                <w:i/>
              </w:rPr>
            </w:pPr>
            <w:r w:rsidRPr="00001594">
              <w:rPr>
                <w:i/>
              </w:rPr>
              <w:t xml:space="preserve">1. </w:t>
            </w:r>
            <w:r w:rsidR="000A2F49">
              <w:rPr>
                <w:i/>
              </w:rPr>
              <w:t>Uitvoeren be</w:t>
            </w:r>
            <w:r w:rsidRPr="00001594">
              <w:rPr>
                <w:i/>
              </w:rPr>
              <w:t>talingsverzoek</w:t>
            </w:r>
            <w:r w:rsidR="00966D06" w:rsidRPr="00001594">
              <w:rPr>
                <w:i/>
              </w:rPr>
              <w:t xml:space="preserve"> </w:t>
            </w:r>
            <w:r w:rsidR="00231C1F" w:rsidRPr="00001594">
              <w:rPr>
                <w:i/>
              </w:rPr>
              <w:t xml:space="preserve"> (service </w:t>
            </w:r>
            <w:proofErr w:type="spellStart"/>
            <w:r w:rsidR="00231C1F" w:rsidRPr="00001594">
              <w:rPr>
                <w:i/>
              </w:rPr>
              <w:t>task</w:t>
            </w:r>
            <w:proofErr w:type="spellEnd"/>
            <w:r w:rsidR="00231C1F" w:rsidRPr="00001594">
              <w:rPr>
                <w:i/>
              </w:rPr>
              <w:t>)</w:t>
            </w:r>
          </w:p>
          <w:p w14:paraId="323D25D8" w14:textId="1BA2BA0F" w:rsidR="00940630" w:rsidRPr="00001594" w:rsidRDefault="007355C7" w:rsidP="00414D26">
            <w:pPr>
              <w:cnfStyle w:val="000000100000" w:firstRow="0" w:lastRow="0" w:firstColumn="0" w:lastColumn="0" w:oddVBand="0" w:evenVBand="0" w:oddHBand="1" w:evenHBand="0" w:firstRowFirstColumn="0" w:firstRowLastColumn="0" w:lastRowFirstColumn="0" w:lastRowLastColumn="0"/>
            </w:pPr>
            <w:r w:rsidRPr="00001594">
              <w:t>In ontvangst nemen van de bestelling en bereken</w:t>
            </w:r>
            <w:r w:rsidR="000A2F49">
              <w:t>en</w:t>
            </w:r>
            <w:r w:rsidRPr="00001594">
              <w:t xml:space="preserve"> bestel bedrag. </w:t>
            </w:r>
          </w:p>
        </w:tc>
        <w:tc>
          <w:tcPr>
            <w:tcW w:w="2263" w:type="dxa"/>
          </w:tcPr>
          <w:p w14:paraId="4B161703" w14:textId="77777777" w:rsidR="00940630" w:rsidRPr="00001594" w:rsidRDefault="00940630" w:rsidP="00414D26">
            <w:pPr>
              <w:cnfStyle w:val="000000100000" w:firstRow="0" w:lastRow="0" w:firstColumn="0" w:lastColumn="0" w:oddVBand="0" w:evenVBand="0" w:oddHBand="1" w:evenHBand="0" w:firstRowFirstColumn="0" w:firstRowLastColumn="0" w:lastRowFirstColumn="0" w:lastRowLastColumn="0"/>
            </w:pPr>
          </w:p>
          <w:p w14:paraId="6EE1A8A2" w14:textId="2768B390" w:rsidR="00EA083A" w:rsidRPr="00001594" w:rsidRDefault="007355C7" w:rsidP="00414D26">
            <w:pPr>
              <w:cnfStyle w:val="000000100000" w:firstRow="0" w:lastRow="0" w:firstColumn="0" w:lastColumn="0" w:oddVBand="0" w:evenVBand="0" w:oddHBand="1" w:evenHBand="0" w:firstRowFirstColumn="0" w:firstRowLastColumn="0" w:lastRowFirstColumn="0" w:lastRowLastColumn="0"/>
            </w:pPr>
            <w:r w:rsidRPr="00001594">
              <w:t>Betalingsverzoek</w:t>
            </w:r>
          </w:p>
        </w:tc>
      </w:tr>
      <w:tr w:rsidR="00071EAE" w:rsidRPr="00001594" w14:paraId="704FF1EB" w14:textId="77777777" w:rsidTr="00001594">
        <w:tc>
          <w:tcPr>
            <w:cnfStyle w:val="001000000000" w:firstRow="0" w:lastRow="0" w:firstColumn="1" w:lastColumn="0" w:oddVBand="0" w:evenVBand="0" w:oddHBand="0" w:evenHBand="0" w:firstRowFirstColumn="0" w:firstRowLastColumn="0" w:lastRowFirstColumn="0" w:lastRowLastColumn="0"/>
            <w:tcW w:w="2405" w:type="dxa"/>
          </w:tcPr>
          <w:p w14:paraId="67460086" w14:textId="77777777" w:rsidR="00940630" w:rsidRPr="00001594" w:rsidRDefault="00940630" w:rsidP="00414D26"/>
          <w:p w14:paraId="350F9B84" w14:textId="54871C18" w:rsidR="00071EAE" w:rsidRPr="00001594" w:rsidRDefault="007355C7" w:rsidP="00414D26">
            <w:r w:rsidRPr="00001594">
              <w:rPr>
                <w:b w:val="0"/>
              </w:rPr>
              <w:t>T</w:t>
            </w:r>
            <w:r w:rsidR="00CD5005" w:rsidRPr="00001594">
              <w:rPr>
                <w:b w:val="0"/>
              </w:rPr>
              <w:t>elefonische bestelling</w:t>
            </w:r>
            <w:r w:rsidRPr="00001594">
              <w:rPr>
                <w:b w:val="0"/>
              </w:rPr>
              <w:t xml:space="preserve"> </w:t>
            </w:r>
          </w:p>
        </w:tc>
        <w:tc>
          <w:tcPr>
            <w:tcW w:w="4394" w:type="dxa"/>
          </w:tcPr>
          <w:p w14:paraId="231F68B7" w14:textId="68479D34" w:rsidR="007355C7" w:rsidRPr="00001594" w:rsidRDefault="006944F6" w:rsidP="00414D26">
            <w:pPr>
              <w:cnfStyle w:val="000000000000" w:firstRow="0" w:lastRow="0" w:firstColumn="0" w:lastColumn="0" w:oddVBand="0" w:evenVBand="0" w:oddHBand="0" w:evenHBand="0" w:firstRowFirstColumn="0" w:firstRowLastColumn="0" w:lastRowFirstColumn="0" w:lastRowLastColumn="0"/>
              <w:rPr>
                <w:i/>
              </w:rPr>
            </w:pPr>
            <w:r>
              <w:rPr>
                <w:i/>
              </w:rPr>
              <w:t>2. Controleren b</w:t>
            </w:r>
            <w:r w:rsidR="007355C7" w:rsidRPr="00001594">
              <w:rPr>
                <w:i/>
              </w:rPr>
              <w:t>estelling</w:t>
            </w:r>
            <w:r w:rsidR="00231C1F" w:rsidRPr="00001594">
              <w:rPr>
                <w:i/>
              </w:rPr>
              <w:t xml:space="preserve"> (user </w:t>
            </w:r>
            <w:proofErr w:type="spellStart"/>
            <w:r w:rsidR="00231C1F" w:rsidRPr="00001594">
              <w:rPr>
                <w:i/>
              </w:rPr>
              <w:t>task</w:t>
            </w:r>
            <w:proofErr w:type="spellEnd"/>
            <w:r w:rsidR="00231C1F" w:rsidRPr="00001594">
              <w:rPr>
                <w:i/>
              </w:rPr>
              <w:t>)</w:t>
            </w:r>
          </w:p>
          <w:p w14:paraId="444B0C2E" w14:textId="77777777" w:rsidR="007355C7" w:rsidRDefault="007355C7" w:rsidP="00414D26">
            <w:pPr>
              <w:cnfStyle w:val="000000000000" w:firstRow="0" w:lastRow="0" w:firstColumn="0" w:lastColumn="0" w:oddVBand="0" w:evenVBand="0" w:oddHBand="0" w:evenHBand="0" w:firstRowFirstColumn="0" w:firstRowLastColumn="0" w:lastRowFirstColumn="0" w:lastRowLastColumn="0"/>
            </w:pPr>
            <w:r w:rsidRPr="00001594">
              <w:t xml:space="preserve">Uitvragen combinatie postcode en geboortedatum. </w:t>
            </w:r>
            <w:r w:rsidR="005B5BF0" w:rsidRPr="00001594">
              <w:t>Indien bekende klant omzetten bestelling naar Order.</w:t>
            </w:r>
          </w:p>
          <w:p w14:paraId="32CDF9EF" w14:textId="0E1F22A5" w:rsidR="000A2F49" w:rsidRPr="00001594" w:rsidRDefault="000A2F49" w:rsidP="00414D26">
            <w:pPr>
              <w:cnfStyle w:val="000000000000" w:firstRow="0" w:lastRow="0" w:firstColumn="0" w:lastColumn="0" w:oddVBand="0" w:evenVBand="0" w:oddHBand="0" w:evenHBand="0" w:firstRowFirstColumn="0" w:firstRowLastColumn="0" w:lastRowFirstColumn="0" w:lastRowLastColumn="0"/>
            </w:pPr>
            <w:r>
              <w:t xml:space="preserve">Indien onbekende klant weigeren bestelling. </w:t>
            </w:r>
          </w:p>
        </w:tc>
        <w:tc>
          <w:tcPr>
            <w:tcW w:w="2263" w:type="dxa"/>
          </w:tcPr>
          <w:p w14:paraId="2E41C6C0" w14:textId="77777777" w:rsidR="00071EAE" w:rsidRPr="00001594" w:rsidRDefault="00071EAE" w:rsidP="00414D26">
            <w:pPr>
              <w:cnfStyle w:val="000000000000" w:firstRow="0" w:lastRow="0" w:firstColumn="0" w:lastColumn="0" w:oddVBand="0" w:evenVBand="0" w:oddHBand="0" w:evenHBand="0" w:firstRowFirstColumn="0" w:firstRowLastColumn="0" w:lastRowFirstColumn="0" w:lastRowLastColumn="0"/>
            </w:pPr>
          </w:p>
          <w:p w14:paraId="5B80D6ED" w14:textId="77777777" w:rsidR="00940630" w:rsidRDefault="007355C7" w:rsidP="00414D26">
            <w:pPr>
              <w:cnfStyle w:val="000000000000" w:firstRow="0" w:lastRow="0" w:firstColumn="0" w:lastColumn="0" w:oddVBand="0" w:evenVBand="0" w:oddHBand="0" w:evenHBand="0" w:firstRowFirstColumn="0" w:firstRowLastColumn="0" w:lastRowFirstColumn="0" w:lastRowLastColumn="0"/>
            </w:pPr>
            <w:r w:rsidRPr="00001594">
              <w:t>Order</w:t>
            </w:r>
          </w:p>
          <w:p w14:paraId="22FA1DA4" w14:textId="78C22AC5" w:rsidR="000A2F49" w:rsidRPr="00001594" w:rsidRDefault="000A2F49" w:rsidP="00414D26">
            <w:pPr>
              <w:cnfStyle w:val="000000000000" w:firstRow="0" w:lastRow="0" w:firstColumn="0" w:lastColumn="0" w:oddVBand="0" w:evenVBand="0" w:oddHBand="0" w:evenHBand="0" w:firstRowFirstColumn="0" w:firstRowLastColumn="0" w:lastRowFirstColumn="0" w:lastRowLastColumn="0"/>
            </w:pPr>
            <w:r>
              <w:t>Weigering</w:t>
            </w:r>
          </w:p>
        </w:tc>
      </w:tr>
      <w:tr w:rsidR="00071EAE" w:rsidRPr="00001594" w14:paraId="4D0CD8F1" w14:textId="77777777" w:rsidTr="00001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2BFFA73" w14:textId="0909DB10" w:rsidR="00940630" w:rsidRPr="00001594" w:rsidRDefault="00940630" w:rsidP="00414D26">
            <w:pPr>
              <w:rPr>
                <w:b w:val="0"/>
              </w:rPr>
            </w:pPr>
          </w:p>
          <w:p w14:paraId="333A869D" w14:textId="323240F7" w:rsidR="007355C7" w:rsidRPr="00001594" w:rsidRDefault="000A2F49" w:rsidP="00414D26">
            <w:pPr>
              <w:rPr>
                <w:b w:val="0"/>
              </w:rPr>
            </w:pPr>
            <w:r>
              <w:rPr>
                <w:b w:val="0"/>
              </w:rPr>
              <w:t>B</w:t>
            </w:r>
            <w:r w:rsidR="007355C7" w:rsidRPr="00001594">
              <w:rPr>
                <w:b w:val="0"/>
              </w:rPr>
              <w:t>etaling</w:t>
            </w:r>
          </w:p>
        </w:tc>
        <w:tc>
          <w:tcPr>
            <w:tcW w:w="4394" w:type="dxa"/>
          </w:tcPr>
          <w:p w14:paraId="1664A896" w14:textId="5C05008B" w:rsidR="00071EAE" w:rsidRPr="00001594" w:rsidRDefault="007355C7" w:rsidP="00414D26">
            <w:pPr>
              <w:cnfStyle w:val="000000100000" w:firstRow="0" w:lastRow="0" w:firstColumn="0" w:lastColumn="0" w:oddVBand="0" w:evenVBand="0" w:oddHBand="1" w:evenHBand="0" w:firstRowFirstColumn="0" w:firstRowLastColumn="0" w:lastRowFirstColumn="0" w:lastRowLastColumn="0"/>
              <w:rPr>
                <w:i/>
              </w:rPr>
            </w:pPr>
            <w:r w:rsidRPr="00001594">
              <w:rPr>
                <w:i/>
              </w:rPr>
              <w:t xml:space="preserve">3. Inplannen </w:t>
            </w:r>
            <w:r w:rsidR="006944F6">
              <w:rPr>
                <w:i/>
              </w:rPr>
              <w:t>o</w:t>
            </w:r>
            <w:r w:rsidRPr="00001594">
              <w:rPr>
                <w:i/>
              </w:rPr>
              <w:t>rder</w:t>
            </w:r>
            <w:r w:rsidR="00231C1F" w:rsidRPr="00001594">
              <w:rPr>
                <w:i/>
              </w:rPr>
              <w:t xml:space="preserve"> (service </w:t>
            </w:r>
            <w:proofErr w:type="spellStart"/>
            <w:r w:rsidR="00231C1F" w:rsidRPr="00001594">
              <w:rPr>
                <w:i/>
              </w:rPr>
              <w:t>task</w:t>
            </w:r>
            <w:proofErr w:type="spellEnd"/>
            <w:r w:rsidR="00231C1F" w:rsidRPr="00001594">
              <w:rPr>
                <w:i/>
              </w:rPr>
              <w:t>)</w:t>
            </w:r>
          </w:p>
          <w:p w14:paraId="4D866039" w14:textId="6BFF82D5" w:rsidR="005C3081" w:rsidRPr="00001594" w:rsidRDefault="005C3081" w:rsidP="00414D26">
            <w:pPr>
              <w:cnfStyle w:val="000000100000" w:firstRow="0" w:lastRow="0" w:firstColumn="0" w:lastColumn="0" w:oddVBand="0" w:evenVBand="0" w:oddHBand="1" w:evenHBand="0" w:firstRowFirstColumn="0" w:firstRowLastColumn="0" w:lastRowFirstColumn="0" w:lastRowLastColumn="0"/>
            </w:pPr>
            <w:r w:rsidRPr="00001594">
              <w:t xml:space="preserve">Omzetten van een </w:t>
            </w:r>
            <w:r w:rsidRPr="00001594">
              <w:rPr>
                <w:u w:val="single"/>
              </w:rPr>
              <w:t>“</w:t>
            </w:r>
            <w:r w:rsidR="000A2F49">
              <w:rPr>
                <w:u w:val="single"/>
              </w:rPr>
              <w:t>B</w:t>
            </w:r>
            <w:r w:rsidRPr="00001594">
              <w:rPr>
                <w:u w:val="single"/>
              </w:rPr>
              <w:t>etaling”</w:t>
            </w:r>
            <w:r w:rsidRPr="00001594">
              <w:t xml:space="preserve"> </w:t>
            </w:r>
            <w:r w:rsidR="000A2F49">
              <w:t xml:space="preserve">(die betrekking heeft op een bestelling) </w:t>
            </w:r>
            <w:r w:rsidRPr="00001594">
              <w:t>naar een Order.</w:t>
            </w:r>
          </w:p>
          <w:p w14:paraId="674AF7A6" w14:textId="22AE2821" w:rsidR="005C3081" w:rsidRPr="00001594" w:rsidRDefault="005C3081" w:rsidP="000A2F49">
            <w:pPr>
              <w:cnfStyle w:val="000000100000" w:firstRow="0" w:lastRow="0" w:firstColumn="0" w:lastColumn="0" w:oddVBand="0" w:evenVBand="0" w:oddHBand="1" w:evenHBand="0" w:firstRowFirstColumn="0" w:firstRowLastColumn="0" w:lastRowFirstColumn="0" w:lastRowLastColumn="0"/>
            </w:pPr>
            <w:r w:rsidRPr="00001594">
              <w:t xml:space="preserve">Op basis van Order </w:t>
            </w:r>
            <w:r w:rsidR="000A2F49">
              <w:t xml:space="preserve">levertijd </w:t>
            </w:r>
            <w:r w:rsidRPr="00001594">
              <w:t>bepalen</w:t>
            </w:r>
            <w:r w:rsidR="000A2F49">
              <w:t>.</w:t>
            </w:r>
            <w:r w:rsidRPr="00001594">
              <w:t xml:space="preserve"> </w:t>
            </w:r>
            <w:r w:rsidR="007355C7" w:rsidRPr="00001594">
              <w:t xml:space="preserve"> </w:t>
            </w:r>
          </w:p>
        </w:tc>
        <w:tc>
          <w:tcPr>
            <w:tcW w:w="2263" w:type="dxa"/>
          </w:tcPr>
          <w:p w14:paraId="2A994C41" w14:textId="77777777" w:rsidR="00071EAE" w:rsidRPr="00001594" w:rsidRDefault="00071EAE" w:rsidP="00414D26">
            <w:pPr>
              <w:cnfStyle w:val="000000100000" w:firstRow="0" w:lastRow="0" w:firstColumn="0" w:lastColumn="0" w:oddVBand="0" w:evenVBand="0" w:oddHBand="1" w:evenHBand="0" w:firstRowFirstColumn="0" w:firstRowLastColumn="0" w:lastRowFirstColumn="0" w:lastRowLastColumn="0"/>
            </w:pPr>
          </w:p>
          <w:p w14:paraId="420B7824" w14:textId="4201F8A4" w:rsidR="007355C7" w:rsidRPr="00001594" w:rsidRDefault="007355C7" w:rsidP="000A2F49">
            <w:pPr>
              <w:cnfStyle w:val="000000100000" w:firstRow="0" w:lastRow="0" w:firstColumn="0" w:lastColumn="0" w:oddVBand="0" w:evenVBand="0" w:oddHBand="1" w:evenHBand="0" w:firstRowFirstColumn="0" w:firstRowLastColumn="0" w:lastRowFirstColumn="0" w:lastRowLastColumn="0"/>
            </w:pPr>
            <w:r w:rsidRPr="00001594">
              <w:t>Kassabon</w:t>
            </w:r>
            <w:r w:rsidR="00001594">
              <w:br/>
            </w:r>
            <w:r w:rsidR="000A2F49">
              <w:t>L</w:t>
            </w:r>
            <w:r w:rsidRPr="00001594">
              <w:t>evertijd</w:t>
            </w:r>
          </w:p>
        </w:tc>
      </w:tr>
      <w:tr w:rsidR="00071EAE" w:rsidRPr="00001594" w14:paraId="71BC5D04" w14:textId="77777777" w:rsidTr="00001594">
        <w:tc>
          <w:tcPr>
            <w:cnfStyle w:val="001000000000" w:firstRow="0" w:lastRow="0" w:firstColumn="1" w:lastColumn="0" w:oddVBand="0" w:evenVBand="0" w:oddHBand="0" w:evenHBand="0" w:firstRowFirstColumn="0" w:firstRowLastColumn="0" w:lastRowFirstColumn="0" w:lastRowLastColumn="0"/>
            <w:tcW w:w="2405" w:type="dxa"/>
          </w:tcPr>
          <w:p w14:paraId="06C041F7" w14:textId="05AD5485" w:rsidR="00071EAE" w:rsidRPr="00001594" w:rsidRDefault="00071EAE" w:rsidP="00414D26">
            <w:pPr>
              <w:rPr>
                <w:b w:val="0"/>
              </w:rPr>
            </w:pPr>
          </w:p>
          <w:p w14:paraId="09DDB062" w14:textId="4ADEEC4F" w:rsidR="006B288B" w:rsidRPr="00001594" w:rsidRDefault="005C3081" w:rsidP="00414D26">
            <w:pPr>
              <w:rPr>
                <w:b w:val="0"/>
              </w:rPr>
            </w:pPr>
            <w:r w:rsidRPr="00001594">
              <w:rPr>
                <w:b w:val="0"/>
              </w:rPr>
              <w:t>Order</w:t>
            </w:r>
          </w:p>
        </w:tc>
        <w:tc>
          <w:tcPr>
            <w:tcW w:w="4394" w:type="dxa"/>
          </w:tcPr>
          <w:p w14:paraId="371D40CC" w14:textId="2165895F" w:rsidR="00071EAE" w:rsidRPr="00001594" w:rsidRDefault="005C3081" w:rsidP="00414D26">
            <w:pPr>
              <w:cnfStyle w:val="000000000000" w:firstRow="0" w:lastRow="0" w:firstColumn="0" w:lastColumn="0" w:oddVBand="0" w:evenVBand="0" w:oddHBand="0" w:evenHBand="0" w:firstRowFirstColumn="0" w:firstRowLastColumn="0" w:lastRowFirstColumn="0" w:lastRowLastColumn="0"/>
              <w:rPr>
                <w:i/>
              </w:rPr>
            </w:pPr>
            <w:r w:rsidRPr="00001594">
              <w:rPr>
                <w:i/>
              </w:rPr>
              <w:t xml:space="preserve">4. Bereiden </w:t>
            </w:r>
            <w:r w:rsidR="006944F6">
              <w:rPr>
                <w:i/>
              </w:rPr>
              <w:t>o</w:t>
            </w:r>
            <w:r w:rsidR="000A2F49">
              <w:rPr>
                <w:i/>
              </w:rPr>
              <w:t>rder</w:t>
            </w:r>
            <w:r w:rsidR="00231C1F" w:rsidRPr="00001594">
              <w:rPr>
                <w:i/>
              </w:rPr>
              <w:t xml:space="preserve"> (user </w:t>
            </w:r>
            <w:proofErr w:type="spellStart"/>
            <w:r w:rsidR="00231C1F" w:rsidRPr="00001594">
              <w:rPr>
                <w:i/>
              </w:rPr>
              <w:t>task</w:t>
            </w:r>
            <w:proofErr w:type="spellEnd"/>
            <w:r w:rsidR="00231C1F" w:rsidRPr="00001594">
              <w:rPr>
                <w:i/>
              </w:rPr>
              <w:t>)</w:t>
            </w:r>
          </w:p>
          <w:p w14:paraId="18C45793" w14:textId="6360F453" w:rsidR="006B288B" w:rsidRPr="00001594" w:rsidRDefault="005C3081" w:rsidP="000A2F49">
            <w:pPr>
              <w:cnfStyle w:val="000000000000" w:firstRow="0" w:lastRow="0" w:firstColumn="0" w:lastColumn="0" w:oddVBand="0" w:evenVBand="0" w:oddHBand="0" w:evenHBand="0" w:firstRowFirstColumn="0" w:firstRowLastColumn="0" w:lastRowFirstColumn="0" w:lastRowLastColumn="0"/>
            </w:pPr>
            <w:r w:rsidRPr="00001594">
              <w:t xml:space="preserve">Bereiden </w:t>
            </w:r>
            <w:r w:rsidR="000A2F49">
              <w:t xml:space="preserve">gerecht (pizza) </w:t>
            </w:r>
            <w:r w:rsidRPr="00001594">
              <w:t>op basis van Order</w:t>
            </w:r>
          </w:p>
        </w:tc>
        <w:tc>
          <w:tcPr>
            <w:tcW w:w="2263" w:type="dxa"/>
          </w:tcPr>
          <w:p w14:paraId="498FD723" w14:textId="77777777" w:rsidR="00071EAE" w:rsidRPr="00001594" w:rsidRDefault="00071EAE" w:rsidP="00414D26">
            <w:pPr>
              <w:cnfStyle w:val="000000000000" w:firstRow="0" w:lastRow="0" w:firstColumn="0" w:lastColumn="0" w:oddVBand="0" w:evenVBand="0" w:oddHBand="0" w:evenHBand="0" w:firstRowFirstColumn="0" w:firstRowLastColumn="0" w:lastRowFirstColumn="0" w:lastRowLastColumn="0"/>
            </w:pPr>
          </w:p>
          <w:p w14:paraId="3F60702E" w14:textId="54AAB2FD" w:rsidR="0098260D" w:rsidRPr="00001594" w:rsidRDefault="005C3081" w:rsidP="000A2F49">
            <w:pPr>
              <w:cnfStyle w:val="000000000000" w:firstRow="0" w:lastRow="0" w:firstColumn="0" w:lastColumn="0" w:oddVBand="0" w:evenVBand="0" w:oddHBand="0" w:evenHBand="0" w:firstRowFirstColumn="0" w:firstRowLastColumn="0" w:lastRowFirstColumn="0" w:lastRowLastColumn="0"/>
            </w:pPr>
            <w:r w:rsidRPr="00001594">
              <w:t>Pizza</w:t>
            </w:r>
            <w:r w:rsidR="00001594">
              <w:br/>
            </w:r>
          </w:p>
        </w:tc>
      </w:tr>
      <w:tr w:rsidR="00071EAE" w:rsidRPr="00001594" w14:paraId="45D38921" w14:textId="77777777" w:rsidTr="00001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9005E11" w14:textId="77777777" w:rsidR="00071EAE" w:rsidRPr="00001594" w:rsidRDefault="00071EAE" w:rsidP="00414D26">
            <w:pPr>
              <w:rPr>
                <w:b w:val="0"/>
              </w:rPr>
            </w:pPr>
          </w:p>
          <w:p w14:paraId="42AF1157" w14:textId="6D237826" w:rsidR="005C3081" w:rsidRPr="00001594" w:rsidRDefault="005C3081" w:rsidP="006944F6">
            <w:pPr>
              <w:rPr>
                <w:b w:val="0"/>
              </w:rPr>
            </w:pPr>
            <w:r w:rsidRPr="00001594">
              <w:rPr>
                <w:b w:val="0"/>
              </w:rPr>
              <w:t>Pizza</w:t>
            </w:r>
            <w:r w:rsidR="00001594">
              <w:rPr>
                <w:b w:val="0"/>
              </w:rPr>
              <w:br/>
            </w:r>
          </w:p>
        </w:tc>
        <w:tc>
          <w:tcPr>
            <w:tcW w:w="4394" w:type="dxa"/>
          </w:tcPr>
          <w:p w14:paraId="6575DA92" w14:textId="18B2C4FE" w:rsidR="005C3081" w:rsidRPr="00001594" w:rsidRDefault="005C3081" w:rsidP="00414D26">
            <w:pPr>
              <w:cnfStyle w:val="000000100000" w:firstRow="0" w:lastRow="0" w:firstColumn="0" w:lastColumn="0" w:oddVBand="0" w:evenVBand="0" w:oddHBand="1" w:evenHBand="0" w:firstRowFirstColumn="0" w:firstRowLastColumn="0" w:lastRowFirstColumn="0" w:lastRowLastColumn="0"/>
              <w:rPr>
                <w:i/>
              </w:rPr>
            </w:pPr>
            <w:r w:rsidRPr="00001594">
              <w:rPr>
                <w:i/>
              </w:rPr>
              <w:t xml:space="preserve">5. </w:t>
            </w:r>
            <w:r w:rsidR="000A2F49">
              <w:rPr>
                <w:i/>
              </w:rPr>
              <w:t xml:space="preserve">Afmelden </w:t>
            </w:r>
            <w:r w:rsidR="006944F6">
              <w:rPr>
                <w:i/>
              </w:rPr>
              <w:t>o</w:t>
            </w:r>
            <w:r w:rsidRPr="00001594">
              <w:rPr>
                <w:i/>
              </w:rPr>
              <w:t>rder</w:t>
            </w:r>
            <w:r w:rsidR="00231C1F" w:rsidRPr="00001594">
              <w:rPr>
                <w:i/>
              </w:rPr>
              <w:t xml:space="preserve"> (user </w:t>
            </w:r>
            <w:proofErr w:type="spellStart"/>
            <w:r w:rsidR="00231C1F" w:rsidRPr="00001594">
              <w:rPr>
                <w:i/>
              </w:rPr>
              <w:t>task</w:t>
            </w:r>
            <w:proofErr w:type="spellEnd"/>
            <w:r w:rsidR="00231C1F" w:rsidRPr="00001594">
              <w:rPr>
                <w:i/>
              </w:rPr>
              <w:t>)</w:t>
            </w:r>
          </w:p>
          <w:p w14:paraId="51390A73" w14:textId="1E66C4CF" w:rsidR="006B288B" w:rsidRPr="00001594" w:rsidRDefault="005C3081" w:rsidP="006944F6">
            <w:pPr>
              <w:cnfStyle w:val="000000100000" w:firstRow="0" w:lastRow="0" w:firstColumn="0" w:lastColumn="0" w:oddVBand="0" w:evenVBand="0" w:oddHBand="1" w:evenHBand="0" w:firstRowFirstColumn="0" w:firstRowLastColumn="0" w:lastRowFirstColumn="0" w:lastRowLastColumn="0"/>
              <w:rPr>
                <w:i/>
              </w:rPr>
            </w:pPr>
            <w:r w:rsidRPr="00001594">
              <w:t>Ver</w:t>
            </w:r>
            <w:r w:rsidR="000A2F49">
              <w:t>s</w:t>
            </w:r>
            <w:r w:rsidRPr="00001594">
              <w:t xml:space="preserve">trekken Order. </w:t>
            </w:r>
          </w:p>
        </w:tc>
        <w:tc>
          <w:tcPr>
            <w:tcW w:w="2263" w:type="dxa"/>
          </w:tcPr>
          <w:p w14:paraId="1A96332B" w14:textId="77777777" w:rsidR="00001594" w:rsidRDefault="00001594" w:rsidP="00414D26">
            <w:pPr>
              <w:cnfStyle w:val="000000100000" w:firstRow="0" w:lastRow="0" w:firstColumn="0" w:lastColumn="0" w:oddVBand="0" w:evenVBand="0" w:oddHBand="1" w:evenHBand="0" w:firstRowFirstColumn="0" w:firstRowLastColumn="0" w:lastRowFirstColumn="0" w:lastRowLastColumn="0"/>
            </w:pPr>
          </w:p>
          <w:p w14:paraId="1452C16F" w14:textId="679908C5" w:rsidR="0098260D" w:rsidRPr="00001594" w:rsidRDefault="005C3081" w:rsidP="006944F6">
            <w:pPr>
              <w:cnfStyle w:val="000000100000" w:firstRow="0" w:lastRow="0" w:firstColumn="0" w:lastColumn="0" w:oddVBand="0" w:evenVBand="0" w:oddHBand="1" w:evenHBand="0" w:firstRowFirstColumn="0" w:firstRowLastColumn="0" w:lastRowFirstColumn="0" w:lastRowLastColumn="0"/>
            </w:pPr>
            <w:r w:rsidRPr="00001594">
              <w:t xml:space="preserve">Pizza </w:t>
            </w:r>
          </w:p>
        </w:tc>
      </w:tr>
      <w:tr w:rsidR="00195595" w:rsidRPr="00001594" w14:paraId="4E78D8F9" w14:textId="77777777" w:rsidTr="00001594">
        <w:tc>
          <w:tcPr>
            <w:cnfStyle w:val="001000000000" w:firstRow="0" w:lastRow="0" w:firstColumn="1" w:lastColumn="0" w:oddVBand="0" w:evenVBand="0" w:oddHBand="0" w:evenHBand="0" w:firstRowFirstColumn="0" w:firstRowLastColumn="0" w:lastRowFirstColumn="0" w:lastRowLastColumn="0"/>
            <w:tcW w:w="2405" w:type="dxa"/>
          </w:tcPr>
          <w:p w14:paraId="772ED44F" w14:textId="49109887" w:rsidR="00195595" w:rsidRPr="00001594" w:rsidRDefault="00195595" w:rsidP="00414D26"/>
          <w:p w14:paraId="1C71C02C" w14:textId="684BDCCD" w:rsidR="005C3081" w:rsidRPr="00001594" w:rsidRDefault="005C3081" w:rsidP="006944F6">
            <w:pPr>
              <w:rPr>
                <w:b w:val="0"/>
              </w:rPr>
            </w:pPr>
            <w:r w:rsidRPr="00001594">
              <w:rPr>
                <w:b w:val="0"/>
              </w:rPr>
              <w:t>Kassabon</w:t>
            </w:r>
            <w:r w:rsidR="00001594">
              <w:rPr>
                <w:b w:val="0"/>
              </w:rPr>
              <w:br/>
            </w:r>
            <w:r w:rsidRPr="00001594">
              <w:rPr>
                <w:b w:val="0"/>
              </w:rPr>
              <w:t>Pizza</w:t>
            </w:r>
            <w:r w:rsidR="00001594">
              <w:rPr>
                <w:b w:val="0"/>
              </w:rPr>
              <w:br/>
            </w:r>
          </w:p>
        </w:tc>
        <w:tc>
          <w:tcPr>
            <w:tcW w:w="4394" w:type="dxa"/>
          </w:tcPr>
          <w:p w14:paraId="7736A9D7" w14:textId="243496A0" w:rsidR="00195595" w:rsidRPr="00001594" w:rsidRDefault="005C3081" w:rsidP="00414D26">
            <w:pPr>
              <w:cnfStyle w:val="000000000000" w:firstRow="0" w:lastRow="0" w:firstColumn="0" w:lastColumn="0" w:oddVBand="0" w:evenVBand="0" w:oddHBand="0" w:evenHBand="0" w:firstRowFirstColumn="0" w:firstRowLastColumn="0" w:lastRowFirstColumn="0" w:lastRowLastColumn="0"/>
              <w:rPr>
                <w:i/>
              </w:rPr>
            </w:pPr>
            <w:r w:rsidRPr="00001594">
              <w:rPr>
                <w:i/>
              </w:rPr>
              <w:t xml:space="preserve">6 </w:t>
            </w:r>
            <w:r w:rsidR="006944F6">
              <w:rPr>
                <w:i/>
              </w:rPr>
              <w:t>Samenstellen order</w:t>
            </w:r>
            <w:r w:rsidR="00231C1F" w:rsidRPr="00001594">
              <w:rPr>
                <w:i/>
              </w:rPr>
              <w:br/>
              <w:t xml:space="preserve">(user </w:t>
            </w:r>
            <w:proofErr w:type="spellStart"/>
            <w:r w:rsidR="00231C1F" w:rsidRPr="00001594">
              <w:rPr>
                <w:i/>
              </w:rPr>
              <w:t>task</w:t>
            </w:r>
            <w:proofErr w:type="spellEnd"/>
            <w:r w:rsidR="00231C1F" w:rsidRPr="00001594">
              <w:rPr>
                <w:i/>
              </w:rPr>
              <w:t>)</w:t>
            </w:r>
          </w:p>
          <w:p w14:paraId="4B87F25D" w14:textId="11D96BD6" w:rsidR="005C3081" w:rsidRPr="00001594" w:rsidRDefault="00CD5005" w:rsidP="00414D26">
            <w:pPr>
              <w:cnfStyle w:val="000000000000" w:firstRow="0" w:lastRow="0" w:firstColumn="0" w:lastColumn="0" w:oddVBand="0" w:evenVBand="0" w:oddHBand="0" w:evenHBand="0" w:firstRowFirstColumn="0" w:firstRowLastColumn="0" w:lastRowFirstColumn="0" w:lastRowLastColumn="0"/>
            </w:pPr>
            <w:r w:rsidRPr="00001594">
              <w:t xml:space="preserve">Groeperen van </w:t>
            </w:r>
            <w:r w:rsidR="00231C1F" w:rsidRPr="00001594">
              <w:t xml:space="preserve">maximaal </w:t>
            </w:r>
            <w:r w:rsidRPr="00001594">
              <w:t>drie O</w:t>
            </w:r>
            <w:r w:rsidR="005C3081" w:rsidRPr="00001594">
              <w:t xml:space="preserve">rders tot één </w:t>
            </w:r>
            <w:r w:rsidR="00231C1F" w:rsidRPr="00001594">
              <w:rPr>
                <w:u w:val="single"/>
              </w:rPr>
              <w:t>U</w:t>
            </w:r>
            <w:r w:rsidR="005C3081" w:rsidRPr="00001594">
              <w:rPr>
                <w:u w:val="single"/>
              </w:rPr>
              <w:t>itlevering</w:t>
            </w:r>
            <w:r w:rsidR="005C3081" w:rsidRPr="00001594">
              <w:t xml:space="preserve">. </w:t>
            </w:r>
          </w:p>
          <w:p w14:paraId="74F26A05" w14:textId="77777777" w:rsidR="006944F6" w:rsidRDefault="00CD5005" w:rsidP="00414D26">
            <w:pPr>
              <w:cnfStyle w:val="000000000000" w:firstRow="0" w:lastRow="0" w:firstColumn="0" w:lastColumn="0" w:oddVBand="0" w:evenVBand="0" w:oddHBand="0" w:evenHBand="0" w:firstRowFirstColumn="0" w:firstRowLastColumn="0" w:lastRowFirstColumn="0" w:lastRowLastColumn="0"/>
            </w:pPr>
            <w:r w:rsidRPr="00001594">
              <w:t xml:space="preserve">Kassabon toevoegen aan Order </w:t>
            </w:r>
            <w:r w:rsidR="00231C1F" w:rsidRPr="00001594">
              <w:t xml:space="preserve">waarvoor geldt: </w:t>
            </w:r>
            <w:r w:rsidRPr="00001594">
              <w:t>telefonisch</w:t>
            </w:r>
            <w:r w:rsidR="00231C1F" w:rsidRPr="00001594">
              <w:t>e bestelling</w:t>
            </w:r>
            <w:r w:rsidRPr="00001594">
              <w:t>.</w:t>
            </w:r>
          </w:p>
          <w:p w14:paraId="52E627EF" w14:textId="58717F04" w:rsidR="006B288B" w:rsidRPr="00001594" w:rsidRDefault="006944F6" w:rsidP="00414D26">
            <w:pPr>
              <w:cnfStyle w:val="000000000000" w:firstRow="0" w:lastRow="0" w:firstColumn="0" w:lastColumn="0" w:oddVBand="0" w:evenVBand="0" w:oddHBand="0" w:evenHBand="0" w:firstRowFirstColumn="0" w:firstRowLastColumn="0" w:lastRowFirstColumn="0" w:lastRowLastColumn="0"/>
              <w:rPr>
                <w:i/>
              </w:rPr>
            </w:pPr>
            <w:r>
              <w:t>Levertijd actualiseren</w:t>
            </w:r>
            <w:r w:rsidR="00CD5005" w:rsidRPr="00001594">
              <w:t xml:space="preserve"> </w:t>
            </w:r>
            <w:r w:rsidR="00B61318" w:rsidRPr="00001594">
              <w:rPr>
                <w:i/>
              </w:rPr>
              <w:t xml:space="preserve"> </w:t>
            </w:r>
          </w:p>
        </w:tc>
        <w:tc>
          <w:tcPr>
            <w:tcW w:w="2263" w:type="dxa"/>
          </w:tcPr>
          <w:p w14:paraId="45D2570C" w14:textId="77777777" w:rsidR="00195595" w:rsidRPr="00001594" w:rsidRDefault="00195595" w:rsidP="00414D26">
            <w:pPr>
              <w:cnfStyle w:val="000000000000" w:firstRow="0" w:lastRow="0" w:firstColumn="0" w:lastColumn="0" w:oddVBand="0" w:evenVBand="0" w:oddHBand="0" w:evenHBand="0" w:firstRowFirstColumn="0" w:firstRowLastColumn="0" w:lastRowFirstColumn="0" w:lastRowLastColumn="0"/>
            </w:pPr>
          </w:p>
          <w:p w14:paraId="6296CE65" w14:textId="1ADA622E" w:rsidR="0098260D" w:rsidRPr="00001594" w:rsidRDefault="00231C1F" w:rsidP="006944F6">
            <w:pPr>
              <w:cnfStyle w:val="000000000000" w:firstRow="0" w:lastRow="0" w:firstColumn="0" w:lastColumn="0" w:oddVBand="0" w:evenVBand="0" w:oddHBand="0" w:evenHBand="0" w:firstRowFirstColumn="0" w:firstRowLastColumn="0" w:lastRowFirstColumn="0" w:lastRowLastColumn="0"/>
            </w:pPr>
            <w:r w:rsidRPr="00001594">
              <w:t>Uitlevering</w:t>
            </w:r>
            <w:r w:rsidR="00001594">
              <w:br/>
            </w:r>
            <w:r w:rsidR="00CD5005" w:rsidRPr="00001594">
              <w:t>Kassabon</w:t>
            </w:r>
            <w:r w:rsidR="00001594">
              <w:br/>
            </w:r>
            <w:r w:rsidR="006944F6">
              <w:t>Levertijd</w:t>
            </w:r>
          </w:p>
        </w:tc>
      </w:tr>
      <w:tr w:rsidR="00001594" w:rsidRPr="00001594" w14:paraId="451AFEBC" w14:textId="77777777" w:rsidTr="008D6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2DEE75C" w14:textId="77777777" w:rsidR="00231C1F" w:rsidRPr="00001594" w:rsidRDefault="00231C1F" w:rsidP="00414D26"/>
          <w:p w14:paraId="2D1A3BB0" w14:textId="40A45912" w:rsidR="00231C1F" w:rsidRPr="00001594" w:rsidRDefault="00231C1F" w:rsidP="00414D26">
            <w:pPr>
              <w:rPr>
                <w:b w:val="0"/>
              </w:rPr>
            </w:pPr>
            <w:r w:rsidRPr="00001594">
              <w:rPr>
                <w:b w:val="0"/>
              </w:rPr>
              <w:t>Uitlevering</w:t>
            </w:r>
            <w:r w:rsidR="00001594">
              <w:rPr>
                <w:b w:val="0"/>
              </w:rPr>
              <w:br/>
            </w:r>
            <w:r w:rsidRPr="00001594">
              <w:rPr>
                <w:b w:val="0"/>
              </w:rPr>
              <w:t xml:space="preserve">Kassabon </w:t>
            </w:r>
            <w:r w:rsidR="00001594">
              <w:rPr>
                <w:b w:val="0"/>
              </w:rPr>
              <w:br/>
            </w:r>
            <w:r w:rsidRPr="00001594">
              <w:rPr>
                <w:b w:val="0"/>
              </w:rPr>
              <w:t xml:space="preserve">Betaling </w:t>
            </w:r>
          </w:p>
          <w:p w14:paraId="0804D781" w14:textId="77777777" w:rsidR="00231C1F" w:rsidRPr="00001594" w:rsidRDefault="00231C1F" w:rsidP="00414D26">
            <w:pPr>
              <w:rPr>
                <w:b w:val="0"/>
              </w:rPr>
            </w:pPr>
          </w:p>
          <w:p w14:paraId="3CCC2CDB" w14:textId="77777777" w:rsidR="00231C1F" w:rsidRPr="00001594" w:rsidRDefault="00231C1F" w:rsidP="00414D26">
            <w:pPr>
              <w:rPr>
                <w:b w:val="0"/>
              </w:rPr>
            </w:pPr>
          </w:p>
        </w:tc>
        <w:tc>
          <w:tcPr>
            <w:tcW w:w="4394" w:type="dxa"/>
          </w:tcPr>
          <w:p w14:paraId="15A5E508" w14:textId="40B67373" w:rsidR="006944F6" w:rsidRPr="006944F6" w:rsidRDefault="003476C3" w:rsidP="00414D26">
            <w:pPr>
              <w:cnfStyle w:val="000000100000" w:firstRow="0" w:lastRow="0" w:firstColumn="0" w:lastColumn="0" w:oddVBand="0" w:evenVBand="0" w:oddHBand="1" w:evenHBand="0" w:firstRowFirstColumn="0" w:firstRowLastColumn="0" w:lastRowFirstColumn="0" w:lastRowLastColumn="0"/>
              <w:rPr>
                <w:i/>
              </w:rPr>
            </w:pPr>
            <w:r>
              <w:rPr>
                <w:i/>
              </w:rPr>
              <w:t>7</w:t>
            </w:r>
            <w:r w:rsidR="006944F6">
              <w:rPr>
                <w:i/>
              </w:rPr>
              <w:t>. Bezorgen Order (</w:t>
            </w:r>
            <w:proofErr w:type="spellStart"/>
            <w:r w:rsidR="006944F6">
              <w:rPr>
                <w:i/>
              </w:rPr>
              <w:t>subproces</w:t>
            </w:r>
            <w:proofErr w:type="spellEnd"/>
            <w:r w:rsidR="006944F6">
              <w:rPr>
                <w:i/>
              </w:rPr>
              <w:t>)</w:t>
            </w:r>
          </w:p>
          <w:p w14:paraId="561BFF90" w14:textId="77777777" w:rsidR="006944F6" w:rsidRDefault="00231C1F" w:rsidP="00414D26">
            <w:pPr>
              <w:cnfStyle w:val="000000100000" w:firstRow="0" w:lastRow="0" w:firstColumn="0" w:lastColumn="0" w:oddVBand="0" w:evenVBand="0" w:oddHBand="1" w:evenHBand="0" w:firstRowFirstColumn="0" w:firstRowLastColumn="0" w:lastRowFirstColumn="0" w:lastRowLastColumn="0"/>
            </w:pPr>
            <w:r w:rsidRPr="00001594">
              <w:t>Bepalen Beste route</w:t>
            </w:r>
          </w:p>
          <w:p w14:paraId="6D600196" w14:textId="39BC5D91" w:rsidR="00231C1F" w:rsidRPr="00001594" w:rsidRDefault="006944F6" w:rsidP="00414D26">
            <w:pPr>
              <w:cnfStyle w:val="000000100000" w:firstRow="0" w:lastRow="0" w:firstColumn="0" w:lastColumn="0" w:oddVBand="0" w:evenVBand="0" w:oddHBand="1" w:evenHBand="0" w:firstRowFirstColumn="0" w:firstRowLastColumn="0" w:lastRowFirstColumn="0" w:lastRowLastColumn="0"/>
            </w:pPr>
            <w:r>
              <w:t xml:space="preserve">Levertijd </w:t>
            </w:r>
            <w:r w:rsidR="003476C3">
              <w:t>actualiseren</w:t>
            </w:r>
            <w:r w:rsidR="00001594">
              <w:br/>
            </w:r>
            <w:r w:rsidR="00231C1F" w:rsidRPr="00001594">
              <w:t xml:space="preserve">Uitleveren Order </w:t>
            </w:r>
            <w:r w:rsidR="00001594">
              <w:br/>
            </w:r>
            <w:r w:rsidR="00231C1F" w:rsidRPr="00001594">
              <w:t>Als Order (telefonisch) dan</w:t>
            </w:r>
          </w:p>
          <w:p w14:paraId="1729C1AB" w14:textId="77777777" w:rsidR="00231C1F" w:rsidRPr="00001594" w:rsidRDefault="00231C1F" w:rsidP="00414D26">
            <w:pPr>
              <w:cnfStyle w:val="000000100000" w:firstRow="0" w:lastRow="0" w:firstColumn="0" w:lastColumn="0" w:oddVBand="0" w:evenVBand="0" w:oddHBand="1" w:evenHBand="0" w:firstRowFirstColumn="0" w:firstRowLastColumn="0" w:lastRowFirstColumn="0" w:lastRowLastColumn="0"/>
              <w:rPr>
                <w:i/>
              </w:rPr>
            </w:pPr>
            <w:r w:rsidRPr="00001594">
              <w:t>- verstrekken kassabon</w:t>
            </w:r>
            <w:r w:rsidRPr="00001594">
              <w:br/>
              <w:t xml:space="preserve">- in ontvangst nemen betaling </w:t>
            </w:r>
          </w:p>
        </w:tc>
        <w:tc>
          <w:tcPr>
            <w:tcW w:w="2263" w:type="dxa"/>
          </w:tcPr>
          <w:p w14:paraId="37F77F6F" w14:textId="77777777" w:rsidR="00231C1F" w:rsidRPr="00001594" w:rsidRDefault="00231C1F" w:rsidP="00414D26">
            <w:pPr>
              <w:cnfStyle w:val="000000100000" w:firstRow="0" w:lastRow="0" w:firstColumn="0" w:lastColumn="0" w:oddVBand="0" w:evenVBand="0" w:oddHBand="1" w:evenHBand="0" w:firstRowFirstColumn="0" w:firstRowLastColumn="0" w:lastRowFirstColumn="0" w:lastRowLastColumn="0"/>
            </w:pPr>
          </w:p>
          <w:p w14:paraId="3ED9D05B" w14:textId="1525A5D8" w:rsidR="00231C1F" w:rsidRPr="00001594" w:rsidRDefault="003476C3" w:rsidP="003476C3">
            <w:pPr>
              <w:cnfStyle w:val="000000100000" w:firstRow="0" w:lastRow="0" w:firstColumn="0" w:lastColumn="0" w:oddVBand="0" w:evenVBand="0" w:oddHBand="1" w:evenHBand="0" w:firstRowFirstColumn="0" w:firstRowLastColumn="0" w:lastRowFirstColumn="0" w:lastRowLastColumn="0"/>
            </w:pPr>
            <w:r>
              <w:t>Order</w:t>
            </w:r>
            <w:r w:rsidR="00001594">
              <w:br/>
            </w:r>
            <w:r w:rsidR="00231C1F" w:rsidRPr="00001594">
              <w:t>Kassabon</w:t>
            </w:r>
            <w:r w:rsidR="00001594">
              <w:br/>
            </w:r>
            <w:r w:rsidR="006944F6">
              <w:t>Levertijd</w:t>
            </w:r>
          </w:p>
        </w:tc>
      </w:tr>
    </w:tbl>
    <w:p w14:paraId="719EF95C" w14:textId="0A957681" w:rsidR="00C97407" w:rsidRDefault="00C97407" w:rsidP="00C97407">
      <w:pPr>
        <w:keepNext/>
      </w:pPr>
    </w:p>
    <w:p w14:paraId="5A4A15B5" w14:textId="77777777" w:rsidR="00414D26" w:rsidRDefault="00414D26">
      <w:pPr>
        <w:spacing w:after="200" w:line="276" w:lineRule="auto"/>
        <w:rPr>
          <w:bCs/>
          <w:caps/>
          <w:sz w:val="16"/>
          <w:szCs w:val="18"/>
        </w:rPr>
      </w:pPr>
      <w:r>
        <w:rPr>
          <w:b/>
        </w:rPr>
        <w:br w:type="page"/>
      </w:r>
    </w:p>
    <w:p w14:paraId="15E51D00" w14:textId="30FFA42D" w:rsidR="00D86305" w:rsidRPr="00414D26" w:rsidRDefault="00C97407" w:rsidP="00C97407">
      <w:pPr>
        <w:pStyle w:val="Bijschrift"/>
      </w:pPr>
      <w:r w:rsidRPr="00414D26">
        <w:lastRenderedPageBreak/>
        <w:t xml:space="preserve">Figuur </w:t>
      </w:r>
      <w:r w:rsidR="00444914" w:rsidRPr="00414D26">
        <w:t>2</w:t>
      </w:r>
      <w:r w:rsidR="00CD5005" w:rsidRPr="00414D26">
        <w:t>. Bezorgen Order</w:t>
      </w:r>
    </w:p>
    <w:p w14:paraId="62529C91" w14:textId="14F27638" w:rsidR="00444914" w:rsidRDefault="009010C8" w:rsidP="00C97407">
      <w:pPr>
        <w:keepNext/>
      </w:pPr>
      <w:r>
        <w:rPr>
          <w:noProof/>
        </w:rPr>
        <w:drawing>
          <wp:inline distT="0" distB="0" distL="0" distR="0" wp14:anchorId="34AE11FE" wp14:editId="2FBDCFE3">
            <wp:extent cx="6400800" cy="2160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160270"/>
                    </a:xfrm>
                    <a:prstGeom prst="rect">
                      <a:avLst/>
                    </a:prstGeom>
                  </pic:spPr>
                </pic:pic>
              </a:graphicData>
            </a:graphic>
          </wp:inline>
        </w:drawing>
      </w:r>
    </w:p>
    <w:p w14:paraId="617DBD44" w14:textId="2007C8F1" w:rsidR="00444914" w:rsidRDefault="00444914" w:rsidP="00C97407">
      <w:pPr>
        <w:pStyle w:val="Bijschrift"/>
        <w:rPr>
          <w:b w:val="0"/>
        </w:rPr>
      </w:pPr>
    </w:p>
    <w:p w14:paraId="75983D9A" w14:textId="691F5594" w:rsidR="00C97407" w:rsidRDefault="00C97407" w:rsidP="00C97407"/>
    <w:tbl>
      <w:tblPr>
        <w:tblStyle w:val="Rastertabel4-Accent2"/>
        <w:tblW w:w="0" w:type="auto"/>
        <w:tblLook w:val="04A0" w:firstRow="1" w:lastRow="0" w:firstColumn="1" w:lastColumn="0" w:noHBand="0" w:noVBand="1"/>
      </w:tblPr>
      <w:tblGrid>
        <w:gridCol w:w="2405"/>
        <w:gridCol w:w="4394"/>
        <w:gridCol w:w="2263"/>
      </w:tblGrid>
      <w:tr w:rsidR="00CA72DF" w:rsidRPr="00001594" w14:paraId="3373BB00" w14:textId="77777777" w:rsidTr="005C3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FB7581" w14:textId="77777777" w:rsidR="00CA72DF" w:rsidRPr="00001594" w:rsidRDefault="00CA72DF" w:rsidP="005C3897">
            <w:pPr>
              <w:rPr>
                <w:szCs w:val="22"/>
              </w:rPr>
            </w:pPr>
            <w:r w:rsidRPr="00001594">
              <w:rPr>
                <w:szCs w:val="22"/>
              </w:rPr>
              <w:t>Invoer</w:t>
            </w:r>
          </w:p>
        </w:tc>
        <w:tc>
          <w:tcPr>
            <w:tcW w:w="4394" w:type="dxa"/>
          </w:tcPr>
          <w:p w14:paraId="56D7C01C" w14:textId="77777777" w:rsidR="00CA72DF" w:rsidRPr="00001594" w:rsidRDefault="00CA72DF" w:rsidP="005C3897">
            <w:pPr>
              <w:cnfStyle w:val="100000000000" w:firstRow="1" w:lastRow="0" w:firstColumn="0" w:lastColumn="0" w:oddVBand="0" w:evenVBand="0" w:oddHBand="0" w:evenHBand="0" w:firstRowFirstColumn="0" w:firstRowLastColumn="0" w:lastRowFirstColumn="0" w:lastRowLastColumn="0"/>
              <w:rPr>
                <w:szCs w:val="22"/>
              </w:rPr>
            </w:pPr>
            <w:r w:rsidRPr="00001594">
              <w:rPr>
                <w:szCs w:val="22"/>
              </w:rPr>
              <w:t>Werking</w:t>
            </w:r>
          </w:p>
        </w:tc>
        <w:tc>
          <w:tcPr>
            <w:tcW w:w="2263" w:type="dxa"/>
          </w:tcPr>
          <w:p w14:paraId="2DF1E1E4" w14:textId="77777777" w:rsidR="00CA72DF" w:rsidRPr="00001594" w:rsidRDefault="00CA72DF" w:rsidP="005C3897">
            <w:pPr>
              <w:cnfStyle w:val="100000000000" w:firstRow="1" w:lastRow="0" w:firstColumn="0" w:lastColumn="0" w:oddVBand="0" w:evenVBand="0" w:oddHBand="0" w:evenHBand="0" w:firstRowFirstColumn="0" w:firstRowLastColumn="0" w:lastRowFirstColumn="0" w:lastRowLastColumn="0"/>
              <w:rPr>
                <w:szCs w:val="22"/>
              </w:rPr>
            </w:pPr>
            <w:r w:rsidRPr="00001594">
              <w:rPr>
                <w:szCs w:val="22"/>
              </w:rPr>
              <w:t>Uitvoer</w:t>
            </w:r>
          </w:p>
        </w:tc>
      </w:tr>
      <w:tr w:rsidR="00CA72DF" w:rsidRPr="00001594" w14:paraId="6B429725" w14:textId="77777777" w:rsidTr="005C3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D9BA4D" w14:textId="77777777" w:rsidR="00CA72DF" w:rsidRPr="00001594" w:rsidRDefault="00CA72DF" w:rsidP="005C3897"/>
          <w:p w14:paraId="1FADD80D" w14:textId="77777777" w:rsidR="00CA72DF" w:rsidRDefault="00CA72DF" w:rsidP="005C3897">
            <w:pPr>
              <w:rPr>
                <w:b w:val="0"/>
              </w:rPr>
            </w:pPr>
            <w:r w:rsidRPr="00CA72DF">
              <w:rPr>
                <w:b w:val="0"/>
              </w:rPr>
              <w:t>Uitlevering</w:t>
            </w:r>
          </w:p>
          <w:p w14:paraId="30CD0ADE" w14:textId="6B462FCE" w:rsidR="00F9266B" w:rsidRPr="00CA72DF" w:rsidRDefault="00F9266B" w:rsidP="005C3897">
            <w:pPr>
              <w:rPr>
                <w:b w:val="0"/>
              </w:rPr>
            </w:pPr>
            <w:r>
              <w:rPr>
                <w:b w:val="0"/>
              </w:rPr>
              <w:t>Kassabon</w:t>
            </w:r>
          </w:p>
        </w:tc>
        <w:tc>
          <w:tcPr>
            <w:tcW w:w="4394" w:type="dxa"/>
          </w:tcPr>
          <w:p w14:paraId="4526B9E5" w14:textId="268FB1C5" w:rsidR="00CA72DF" w:rsidRPr="00001594" w:rsidRDefault="00CA72DF" w:rsidP="005C3897">
            <w:pPr>
              <w:cnfStyle w:val="000000100000" w:firstRow="0" w:lastRow="0" w:firstColumn="0" w:lastColumn="0" w:oddVBand="0" w:evenVBand="0" w:oddHBand="1" w:evenHBand="0" w:firstRowFirstColumn="0" w:firstRowLastColumn="0" w:lastRowFirstColumn="0" w:lastRowLastColumn="0"/>
              <w:rPr>
                <w:i/>
              </w:rPr>
            </w:pPr>
            <w:r>
              <w:rPr>
                <w:i/>
              </w:rPr>
              <w:t>8</w:t>
            </w:r>
            <w:r w:rsidRPr="00001594">
              <w:rPr>
                <w:i/>
              </w:rPr>
              <w:t xml:space="preserve">. </w:t>
            </w:r>
            <w:r>
              <w:rPr>
                <w:i/>
              </w:rPr>
              <w:t>Bepalen route</w:t>
            </w:r>
            <w:r w:rsidRPr="00001594">
              <w:rPr>
                <w:i/>
              </w:rPr>
              <w:t xml:space="preserve">  (</w:t>
            </w:r>
            <w:r>
              <w:rPr>
                <w:i/>
              </w:rPr>
              <w:t xml:space="preserve">user </w:t>
            </w:r>
            <w:proofErr w:type="spellStart"/>
            <w:r>
              <w:rPr>
                <w:i/>
              </w:rPr>
              <w:t>task</w:t>
            </w:r>
            <w:proofErr w:type="spellEnd"/>
            <w:r w:rsidRPr="00001594">
              <w:rPr>
                <w:i/>
              </w:rPr>
              <w:t>)</w:t>
            </w:r>
          </w:p>
          <w:p w14:paraId="7D1EE3D3" w14:textId="1F966A32" w:rsidR="00CA72DF" w:rsidRDefault="00CA72DF" w:rsidP="009010C8">
            <w:pPr>
              <w:cnfStyle w:val="000000100000" w:firstRow="0" w:lastRow="0" w:firstColumn="0" w:lastColumn="0" w:oddVBand="0" w:evenVBand="0" w:oddHBand="1" w:evenHBand="0" w:firstRowFirstColumn="0" w:firstRowLastColumn="0" w:lastRowFirstColumn="0" w:lastRowLastColumn="0"/>
            </w:pPr>
            <w:r>
              <w:t xml:space="preserve">Op basis van </w:t>
            </w:r>
            <w:r w:rsidR="00F9266B">
              <w:t xml:space="preserve">verzamelde </w:t>
            </w:r>
            <w:r>
              <w:t xml:space="preserve">order(s) </w:t>
            </w:r>
            <w:r w:rsidR="009010C8">
              <w:t>(</w:t>
            </w:r>
            <w:r w:rsidR="00F9266B">
              <w:t>dat is de “</w:t>
            </w:r>
            <w:r w:rsidR="009010C8">
              <w:t>Uitlevering</w:t>
            </w:r>
            <w:r w:rsidR="00F9266B">
              <w:t>”</w:t>
            </w:r>
            <w:r w:rsidR="009010C8">
              <w:t xml:space="preserve">) </w:t>
            </w:r>
            <w:r>
              <w:t>optimale route bepalen</w:t>
            </w:r>
            <w:r w:rsidR="009010C8">
              <w:t>.</w:t>
            </w:r>
          </w:p>
          <w:p w14:paraId="79B65876" w14:textId="63FEFF80" w:rsidR="009010C8" w:rsidRPr="00001594" w:rsidRDefault="009010C8" w:rsidP="009010C8">
            <w:pPr>
              <w:cnfStyle w:val="000000100000" w:firstRow="0" w:lastRow="0" w:firstColumn="0" w:lastColumn="0" w:oddVBand="0" w:evenVBand="0" w:oddHBand="1" w:evenHBand="0" w:firstRowFirstColumn="0" w:firstRowLastColumn="0" w:lastRowFirstColumn="0" w:lastRowLastColumn="0"/>
            </w:pPr>
            <w:r>
              <w:t xml:space="preserve">Levertijd bepalen op basis van </w:t>
            </w:r>
            <w:r w:rsidR="00F9266B">
              <w:t xml:space="preserve">gekozen </w:t>
            </w:r>
            <w:r>
              <w:t>route</w:t>
            </w:r>
            <w:r w:rsidR="00F9266B">
              <w:t>.</w:t>
            </w:r>
            <w:r>
              <w:t xml:space="preserve"> </w:t>
            </w:r>
          </w:p>
        </w:tc>
        <w:tc>
          <w:tcPr>
            <w:tcW w:w="2263" w:type="dxa"/>
          </w:tcPr>
          <w:p w14:paraId="636C91A3" w14:textId="77777777" w:rsidR="00CA72DF" w:rsidRPr="00001594" w:rsidRDefault="00CA72DF" w:rsidP="005C3897">
            <w:pPr>
              <w:cnfStyle w:val="000000100000" w:firstRow="0" w:lastRow="0" w:firstColumn="0" w:lastColumn="0" w:oddVBand="0" w:evenVBand="0" w:oddHBand="1" w:evenHBand="0" w:firstRowFirstColumn="0" w:firstRowLastColumn="0" w:lastRowFirstColumn="0" w:lastRowLastColumn="0"/>
            </w:pPr>
          </w:p>
          <w:p w14:paraId="571C1446" w14:textId="5C1BC01F" w:rsidR="00CA72DF" w:rsidRPr="00001594" w:rsidRDefault="009010C8" w:rsidP="009010C8">
            <w:pPr>
              <w:cnfStyle w:val="000000100000" w:firstRow="0" w:lastRow="0" w:firstColumn="0" w:lastColumn="0" w:oddVBand="0" w:evenVBand="0" w:oddHBand="1" w:evenHBand="0" w:firstRowFirstColumn="0" w:firstRowLastColumn="0" w:lastRowFirstColumn="0" w:lastRowLastColumn="0"/>
            </w:pPr>
            <w:r>
              <w:t>Levertijd</w:t>
            </w:r>
            <w:r>
              <w:br/>
              <w:t>Uitlevering</w:t>
            </w:r>
            <w:r w:rsidR="00F9266B">
              <w:br/>
              <w:t>Kassabon</w:t>
            </w:r>
          </w:p>
        </w:tc>
      </w:tr>
      <w:tr w:rsidR="00CA72DF" w:rsidRPr="00001594" w14:paraId="66619151" w14:textId="77777777" w:rsidTr="005C3897">
        <w:tc>
          <w:tcPr>
            <w:cnfStyle w:val="001000000000" w:firstRow="0" w:lastRow="0" w:firstColumn="1" w:lastColumn="0" w:oddVBand="0" w:evenVBand="0" w:oddHBand="0" w:evenHBand="0" w:firstRowFirstColumn="0" w:firstRowLastColumn="0" w:lastRowFirstColumn="0" w:lastRowLastColumn="0"/>
            <w:tcW w:w="2405" w:type="dxa"/>
          </w:tcPr>
          <w:p w14:paraId="52BBF8A2" w14:textId="77777777" w:rsidR="00CA72DF" w:rsidRDefault="00CA72DF" w:rsidP="009010C8"/>
          <w:p w14:paraId="3A1CA724" w14:textId="103E4907" w:rsidR="009010C8" w:rsidRPr="009010C8" w:rsidRDefault="009010C8" w:rsidP="009010C8">
            <w:pPr>
              <w:rPr>
                <w:b w:val="0"/>
              </w:rPr>
            </w:pPr>
            <w:r w:rsidRPr="009010C8">
              <w:rPr>
                <w:b w:val="0"/>
              </w:rPr>
              <w:t>Uitlevering</w:t>
            </w:r>
          </w:p>
        </w:tc>
        <w:tc>
          <w:tcPr>
            <w:tcW w:w="4394" w:type="dxa"/>
          </w:tcPr>
          <w:p w14:paraId="7844D0BD" w14:textId="6F2BEC25" w:rsidR="00CA72DF" w:rsidRPr="00001594" w:rsidRDefault="009010C8" w:rsidP="005C3897">
            <w:pPr>
              <w:cnfStyle w:val="000000000000" w:firstRow="0" w:lastRow="0" w:firstColumn="0" w:lastColumn="0" w:oddVBand="0" w:evenVBand="0" w:oddHBand="0" w:evenHBand="0" w:firstRowFirstColumn="0" w:firstRowLastColumn="0" w:lastRowFirstColumn="0" w:lastRowLastColumn="0"/>
              <w:rPr>
                <w:i/>
              </w:rPr>
            </w:pPr>
            <w:r>
              <w:rPr>
                <w:i/>
              </w:rPr>
              <w:t>9</w:t>
            </w:r>
            <w:r w:rsidR="00CA72DF">
              <w:rPr>
                <w:i/>
              </w:rPr>
              <w:t xml:space="preserve">. </w:t>
            </w:r>
            <w:r w:rsidR="00F9266B">
              <w:rPr>
                <w:i/>
              </w:rPr>
              <w:t>Uitleveren order</w:t>
            </w:r>
            <w:r w:rsidR="00CA72DF" w:rsidRPr="00001594">
              <w:rPr>
                <w:i/>
              </w:rPr>
              <w:t xml:space="preserve"> (user </w:t>
            </w:r>
            <w:proofErr w:type="spellStart"/>
            <w:r w:rsidR="00CA72DF" w:rsidRPr="00001594">
              <w:rPr>
                <w:i/>
              </w:rPr>
              <w:t>task</w:t>
            </w:r>
            <w:proofErr w:type="spellEnd"/>
            <w:r w:rsidR="00CA72DF" w:rsidRPr="00001594">
              <w:rPr>
                <w:i/>
              </w:rPr>
              <w:t>)</w:t>
            </w:r>
          </w:p>
          <w:p w14:paraId="462ADEF4" w14:textId="26EFC93B" w:rsidR="00F9266B" w:rsidRDefault="00F9266B" w:rsidP="00F9266B">
            <w:pPr>
              <w:cnfStyle w:val="000000000000" w:firstRow="0" w:lastRow="0" w:firstColumn="0" w:lastColumn="0" w:oddVBand="0" w:evenVBand="0" w:oddHBand="0" w:evenHBand="0" w:firstRowFirstColumn="0" w:firstRowLastColumn="0" w:lastRowFirstColumn="0" w:lastRowLastColumn="0"/>
            </w:pPr>
            <w:r>
              <w:t>Verstrekken order</w:t>
            </w:r>
            <w:r w:rsidR="00CA72DF">
              <w:t>.</w:t>
            </w:r>
          </w:p>
          <w:p w14:paraId="058CBA47" w14:textId="1BF5DBC2" w:rsidR="00CA72DF" w:rsidRPr="00001594" w:rsidRDefault="00F9266B" w:rsidP="00F9266B">
            <w:pPr>
              <w:cnfStyle w:val="000000000000" w:firstRow="0" w:lastRow="0" w:firstColumn="0" w:lastColumn="0" w:oddVBand="0" w:evenVBand="0" w:oddHBand="0" w:evenHBand="0" w:firstRowFirstColumn="0" w:firstRowLastColumn="0" w:lastRowFirstColumn="0" w:lastRowLastColumn="0"/>
            </w:pPr>
            <w:r>
              <w:t xml:space="preserve">Vaststellen soort (telefonisch?) op basis van kassabon. </w:t>
            </w:r>
          </w:p>
        </w:tc>
        <w:tc>
          <w:tcPr>
            <w:tcW w:w="2263" w:type="dxa"/>
          </w:tcPr>
          <w:p w14:paraId="6F071358" w14:textId="77777777" w:rsidR="00CA72DF" w:rsidRDefault="00CA72DF" w:rsidP="005C3897">
            <w:pPr>
              <w:cnfStyle w:val="000000000000" w:firstRow="0" w:lastRow="0" w:firstColumn="0" w:lastColumn="0" w:oddVBand="0" w:evenVBand="0" w:oddHBand="0" w:evenHBand="0" w:firstRowFirstColumn="0" w:firstRowLastColumn="0" w:lastRowFirstColumn="0" w:lastRowLastColumn="0"/>
            </w:pPr>
            <w:r w:rsidRPr="00001594">
              <w:t>Order</w:t>
            </w:r>
          </w:p>
          <w:p w14:paraId="7D7E03B7" w14:textId="46099335" w:rsidR="00CA72DF" w:rsidRPr="00001594" w:rsidRDefault="00F9266B" w:rsidP="005C3897">
            <w:pPr>
              <w:cnfStyle w:val="000000000000" w:firstRow="0" w:lastRow="0" w:firstColumn="0" w:lastColumn="0" w:oddVBand="0" w:evenVBand="0" w:oddHBand="0" w:evenHBand="0" w:firstRowFirstColumn="0" w:firstRowLastColumn="0" w:lastRowFirstColumn="0" w:lastRowLastColumn="0"/>
            </w:pPr>
            <w:r>
              <w:t>Kassabon</w:t>
            </w:r>
          </w:p>
        </w:tc>
      </w:tr>
      <w:tr w:rsidR="00CA72DF" w:rsidRPr="00001594" w14:paraId="2E6C499D" w14:textId="77777777" w:rsidTr="005C3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10CAC9" w14:textId="77777777" w:rsidR="00CA72DF" w:rsidRPr="00001594" w:rsidRDefault="00CA72DF" w:rsidP="005C3897">
            <w:pPr>
              <w:rPr>
                <w:b w:val="0"/>
              </w:rPr>
            </w:pPr>
          </w:p>
          <w:p w14:paraId="47404C3F" w14:textId="760926E4" w:rsidR="00CA72DF" w:rsidRPr="00001594" w:rsidRDefault="00F9266B" w:rsidP="00F9266B">
            <w:pPr>
              <w:rPr>
                <w:b w:val="0"/>
              </w:rPr>
            </w:pPr>
            <w:r>
              <w:rPr>
                <w:b w:val="0"/>
              </w:rPr>
              <w:t>Kassabon</w:t>
            </w:r>
          </w:p>
        </w:tc>
        <w:tc>
          <w:tcPr>
            <w:tcW w:w="4394" w:type="dxa"/>
          </w:tcPr>
          <w:p w14:paraId="08B9F4D1" w14:textId="78B28A3B" w:rsidR="00CA72DF" w:rsidRPr="00001594" w:rsidRDefault="00F9266B" w:rsidP="005C3897">
            <w:pPr>
              <w:cnfStyle w:val="000000100000" w:firstRow="0" w:lastRow="0" w:firstColumn="0" w:lastColumn="0" w:oddVBand="0" w:evenVBand="0" w:oddHBand="1" w:evenHBand="0" w:firstRowFirstColumn="0" w:firstRowLastColumn="0" w:lastRowFirstColumn="0" w:lastRowLastColumn="0"/>
              <w:rPr>
                <w:i/>
              </w:rPr>
            </w:pPr>
            <w:r>
              <w:rPr>
                <w:i/>
              </w:rPr>
              <w:t>10</w:t>
            </w:r>
            <w:r w:rsidR="00CA72DF" w:rsidRPr="00001594">
              <w:rPr>
                <w:i/>
              </w:rPr>
              <w:t xml:space="preserve">. </w:t>
            </w:r>
            <w:r>
              <w:rPr>
                <w:i/>
              </w:rPr>
              <w:t>Verzoek betaling (user</w:t>
            </w:r>
            <w:r w:rsidR="00CA72DF" w:rsidRPr="00001594">
              <w:rPr>
                <w:i/>
              </w:rPr>
              <w:t xml:space="preserve"> </w:t>
            </w:r>
            <w:proofErr w:type="spellStart"/>
            <w:r w:rsidR="00CA72DF" w:rsidRPr="00001594">
              <w:rPr>
                <w:i/>
              </w:rPr>
              <w:t>task</w:t>
            </w:r>
            <w:proofErr w:type="spellEnd"/>
            <w:r w:rsidR="00CA72DF" w:rsidRPr="00001594">
              <w:rPr>
                <w:i/>
              </w:rPr>
              <w:t>)</w:t>
            </w:r>
          </w:p>
          <w:p w14:paraId="319DCA5C" w14:textId="087F0460" w:rsidR="00CA72DF" w:rsidRPr="00001594" w:rsidRDefault="00F9266B" w:rsidP="00F9266B">
            <w:pPr>
              <w:cnfStyle w:val="000000100000" w:firstRow="0" w:lastRow="0" w:firstColumn="0" w:lastColumn="0" w:oddVBand="0" w:evenVBand="0" w:oddHBand="1" w:evenHBand="0" w:firstRowFirstColumn="0" w:firstRowLastColumn="0" w:lastRowFirstColumn="0" w:lastRowLastColumn="0"/>
            </w:pPr>
            <w:r>
              <w:t>Betalingsverzoek (op basis kassabon)</w:t>
            </w:r>
            <w:r w:rsidR="00CA72DF" w:rsidRPr="00001594">
              <w:t>.</w:t>
            </w:r>
          </w:p>
        </w:tc>
        <w:tc>
          <w:tcPr>
            <w:tcW w:w="2263" w:type="dxa"/>
          </w:tcPr>
          <w:p w14:paraId="0E4CABED" w14:textId="0730CBA9" w:rsidR="00CA72DF" w:rsidRPr="00001594" w:rsidRDefault="00CA72DF" w:rsidP="00F9266B">
            <w:pPr>
              <w:cnfStyle w:val="000000100000" w:firstRow="0" w:lastRow="0" w:firstColumn="0" w:lastColumn="0" w:oddVBand="0" w:evenVBand="0" w:oddHBand="1" w:evenHBand="0" w:firstRowFirstColumn="0" w:firstRowLastColumn="0" w:lastRowFirstColumn="0" w:lastRowLastColumn="0"/>
            </w:pPr>
            <w:r w:rsidRPr="00001594">
              <w:t>Kassabon</w:t>
            </w:r>
            <w:r>
              <w:br/>
            </w:r>
          </w:p>
        </w:tc>
      </w:tr>
      <w:tr w:rsidR="00CA72DF" w:rsidRPr="00001594" w14:paraId="3272C8C5" w14:textId="77777777" w:rsidTr="005C3897">
        <w:tc>
          <w:tcPr>
            <w:cnfStyle w:val="001000000000" w:firstRow="0" w:lastRow="0" w:firstColumn="1" w:lastColumn="0" w:oddVBand="0" w:evenVBand="0" w:oddHBand="0" w:evenHBand="0" w:firstRowFirstColumn="0" w:firstRowLastColumn="0" w:lastRowFirstColumn="0" w:lastRowLastColumn="0"/>
            <w:tcW w:w="2405" w:type="dxa"/>
          </w:tcPr>
          <w:p w14:paraId="0B50CD73" w14:textId="77777777" w:rsidR="00CA72DF" w:rsidRPr="00001594" w:rsidRDefault="00CA72DF" w:rsidP="005C3897">
            <w:pPr>
              <w:rPr>
                <w:b w:val="0"/>
              </w:rPr>
            </w:pPr>
          </w:p>
          <w:p w14:paraId="35E67E35" w14:textId="400D6B48" w:rsidR="00CA72DF" w:rsidRPr="00001594" w:rsidRDefault="00F9266B" w:rsidP="005C3897">
            <w:pPr>
              <w:rPr>
                <w:b w:val="0"/>
              </w:rPr>
            </w:pPr>
            <w:r>
              <w:rPr>
                <w:b w:val="0"/>
              </w:rPr>
              <w:t>Betaling</w:t>
            </w:r>
          </w:p>
        </w:tc>
        <w:tc>
          <w:tcPr>
            <w:tcW w:w="4394" w:type="dxa"/>
          </w:tcPr>
          <w:p w14:paraId="66849164" w14:textId="0E711538" w:rsidR="00CA72DF" w:rsidRPr="00001594" w:rsidRDefault="00F9266B" w:rsidP="005C3897">
            <w:pPr>
              <w:cnfStyle w:val="000000000000" w:firstRow="0" w:lastRow="0" w:firstColumn="0" w:lastColumn="0" w:oddVBand="0" w:evenVBand="0" w:oddHBand="0" w:evenHBand="0" w:firstRowFirstColumn="0" w:firstRowLastColumn="0" w:lastRowFirstColumn="0" w:lastRowLastColumn="0"/>
              <w:rPr>
                <w:i/>
              </w:rPr>
            </w:pPr>
            <w:r>
              <w:rPr>
                <w:i/>
              </w:rPr>
              <w:t>11. verwerken betaling</w:t>
            </w:r>
            <w:r w:rsidR="00CA72DF" w:rsidRPr="00001594">
              <w:rPr>
                <w:i/>
              </w:rPr>
              <w:t xml:space="preserve"> (user </w:t>
            </w:r>
            <w:proofErr w:type="spellStart"/>
            <w:r w:rsidR="00CA72DF" w:rsidRPr="00001594">
              <w:rPr>
                <w:i/>
              </w:rPr>
              <w:t>task</w:t>
            </w:r>
            <w:proofErr w:type="spellEnd"/>
            <w:r w:rsidR="00CA72DF" w:rsidRPr="00001594">
              <w:rPr>
                <w:i/>
              </w:rPr>
              <w:t>)</w:t>
            </w:r>
          </w:p>
          <w:p w14:paraId="06CA96E1" w14:textId="23248BAF" w:rsidR="00CA72DF" w:rsidRPr="00001594" w:rsidRDefault="00F9266B" w:rsidP="00F9266B">
            <w:pPr>
              <w:cnfStyle w:val="000000000000" w:firstRow="0" w:lastRow="0" w:firstColumn="0" w:lastColumn="0" w:oddVBand="0" w:evenVBand="0" w:oddHBand="0" w:evenHBand="0" w:firstRowFirstColumn="0" w:firstRowLastColumn="0" w:lastRowFirstColumn="0" w:lastRowLastColumn="0"/>
            </w:pPr>
            <w:r>
              <w:t>Ontvangen betaling.</w:t>
            </w:r>
          </w:p>
        </w:tc>
        <w:tc>
          <w:tcPr>
            <w:tcW w:w="2263" w:type="dxa"/>
          </w:tcPr>
          <w:p w14:paraId="250AD848" w14:textId="77777777" w:rsidR="00CA72DF" w:rsidRPr="00001594" w:rsidRDefault="00CA72DF" w:rsidP="005C3897">
            <w:pPr>
              <w:cnfStyle w:val="000000000000" w:firstRow="0" w:lastRow="0" w:firstColumn="0" w:lastColumn="0" w:oddVBand="0" w:evenVBand="0" w:oddHBand="0" w:evenHBand="0" w:firstRowFirstColumn="0" w:firstRowLastColumn="0" w:lastRowFirstColumn="0" w:lastRowLastColumn="0"/>
            </w:pPr>
          </w:p>
          <w:p w14:paraId="2C1811E2" w14:textId="5903166B" w:rsidR="00CA72DF" w:rsidRPr="00001594" w:rsidRDefault="00CA72DF" w:rsidP="005C3897">
            <w:pPr>
              <w:cnfStyle w:val="000000000000" w:firstRow="0" w:lastRow="0" w:firstColumn="0" w:lastColumn="0" w:oddVBand="0" w:evenVBand="0" w:oddHBand="0" w:evenHBand="0" w:firstRowFirstColumn="0" w:firstRowLastColumn="0" w:lastRowFirstColumn="0" w:lastRowLastColumn="0"/>
            </w:pPr>
            <w:r>
              <w:br/>
            </w:r>
          </w:p>
        </w:tc>
      </w:tr>
    </w:tbl>
    <w:p w14:paraId="3D566560" w14:textId="77777777" w:rsidR="00444914" w:rsidRDefault="00444914">
      <w:pPr>
        <w:spacing w:after="200" w:line="276" w:lineRule="auto"/>
        <w:rPr>
          <w:rFonts w:asciiTheme="majorHAnsi" w:hAnsiTheme="majorHAnsi"/>
          <w:caps/>
          <w:color w:val="775F55" w:themeColor="text2"/>
          <w:sz w:val="32"/>
          <w:szCs w:val="32"/>
        </w:rPr>
      </w:pPr>
      <w:r>
        <w:br w:type="page"/>
      </w:r>
      <w:bookmarkStart w:id="5" w:name="_GoBack"/>
      <w:bookmarkEnd w:id="5"/>
    </w:p>
    <w:sectPr w:rsidR="00444914" w:rsidSect="00EA083A">
      <w:headerReference w:type="even" r:id="rId15"/>
      <w:headerReference w:type="default" r:id="rId16"/>
      <w:footerReference w:type="even" r:id="rId17"/>
      <w:footerReference w:type="default" r:id="rId1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55F78" w14:textId="77777777" w:rsidR="00CA5FD5" w:rsidRDefault="00CA5FD5">
      <w:pPr>
        <w:spacing w:line="240" w:lineRule="auto"/>
      </w:pPr>
      <w:r>
        <w:separator/>
      </w:r>
    </w:p>
  </w:endnote>
  <w:endnote w:type="continuationSeparator" w:id="0">
    <w:p w14:paraId="04AC987D" w14:textId="77777777" w:rsidR="00CA5FD5" w:rsidRDefault="00CA5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50C69" w14:textId="77777777" w:rsidR="000A2F49" w:rsidRDefault="000A2F49"/>
  <w:p w14:paraId="2A39DB82" w14:textId="2CA22A28" w:rsidR="000A2F49" w:rsidRDefault="000A2F49" w:rsidP="00211525">
    <w:pPr>
      <w:pStyle w:val="Voetteksteven"/>
      <w:ind w:left="7920" w:firstLine="720"/>
    </w:pPr>
    <w:r>
      <w:t xml:space="preserve">Pagina </w:t>
    </w:r>
    <w:r>
      <w:fldChar w:fldCharType="begin"/>
    </w:r>
    <w:r>
      <w:instrText>PAGE   \* MERGEFORMAT</w:instrText>
    </w:r>
    <w:r>
      <w:fldChar w:fldCharType="separate"/>
    </w:r>
    <w:r w:rsidR="003476C3" w:rsidRPr="003476C3">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A808A" w14:textId="77777777" w:rsidR="000A2F49" w:rsidRDefault="000A2F49"/>
  <w:p w14:paraId="53A1D8B1" w14:textId="56C8C6A6" w:rsidR="000A2F49" w:rsidRDefault="000A2F49">
    <w:pPr>
      <w:pStyle w:val="Voettekstoneven"/>
    </w:pPr>
    <w:r>
      <w:t xml:space="preserve">Pagina </w:t>
    </w:r>
    <w:r>
      <w:fldChar w:fldCharType="begin"/>
    </w:r>
    <w:r>
      <w:instrText>PAGE   \* MERGEFORMAT</w:instrText>
    </w:r>
    <w:r>
      <w:fldChar w:fldCharType="separate"/>
    </w:r>
    <w:r w:rsidR="003476C3" w:rsidRPr="003476C3">
      <w:rPr>
        <w:noProof/>
        <w:sz w:val="24"/>
        <w:szCs w:val="24"/>
      </w:rPr>
      <w:t>19</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FFFAD" w14:textId="77777777" w:rsidR="00CA5FD5" w:rsidRDefault="00CA5FD5">
      <w:pPr>
        <w:spacing w:line="240" w:lineRule="auto"/>
      </w:pPr>
      <w:r>
        <w:separator/>
      </w:r>
    </w:p>
  </w:footnote>
  <w:footnote w:type="continuationSeparator" w:id="0">
    <w:p w14:paraId="4BA11EA1" w14:textId="77777777" w:rsidR="00CA5FD5" w:rsidRDefault="00CA5F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5E3AC" w14:textId="2C8D922E" w:rsidR="000A2F49" w:rsidRDefault="00FB7102">
    <w:pPr>
      <w:pStyle w:val="Kopteksteven"/>
    </w:pPr>
    <w:sdt>
      <w:sdtPr>
        <w:alias w:val="Titel"/>
        <w:id w:val="1751768307"/>
        <w:dataBinding w:prefixMappings="xmlns:ns0='http://schemas.openxmlformats.org/package/2006/metadata/core-properties' xmlns:ns1='http://purl.org/dc/elements/1.1/'" w:xpath="/ns0:coreProperties[1]/ns1:title[1]" w:storeItemID="{6C3C8BC8-F283-45AE-878A-BAB7291924A1}"/>
        <w:text/>
      </w:sdtPr>
      <w:sdtEndPr/>
      <w:sdtContent>
        <w:r w:rsidR="000A2F49">
          <w:t>Functioneel Ontwerp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E0474" w14:textId="4997EB71" w:rsidR="000A2F49" w:rsidRPr="00001594" w:rsidRDefault="00FB7102">
    <w:pPr>
      <w:pStyle w:val="Koptekstoneven"/>
    </w:pPr>
    <w:sdt>
      <w:sdtPr>
        <w:alias w:val="Titel"/>
        <w:id w:val="-1375529067"/>
        <w:dataBinding w:prefixMappings="xmlns:ns0='http://schemas.openxmlformats.org/package/2006/metadata/core-properties' xmlns:ns1='http://purl.org/dc/elements/1.1/'" w:xpath="/ns0:coreProperties[1]/ns1:title[1]" w:storeItemID="{6C3C8BC8-F283-45AE-878A-BAB7291924A1}"/>
        <w:text/>
      </w:sdtPr>
      <w:sdtEndPr/>
      <w:sdtContent>
        <w:r w:rsidR="000A2F49">
          <w:t>Functioneel Ontwerp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019D071D"/>
    <w:multiLevelType w:val="hybridMultilevel"/>
    <w:tmpl w:val="904407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6B158CE"/>
    <w:multiLevelType w:val="hybridMultilevel"/>
    <w:tmpl w:val="1E2825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7D1079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0F5C0103"/>
    <w:multiLevelType w:val="hybridMultilevel"/>
    <w:tmpl w:val="3B7691E8"/>
    <w:lvl w:ilvl="0" w:tplc="DFF2D532">
      <w:start w:val="1"/>
      <w:numFmt w:val="decimal"/>
      <w:lvlText w:val="%1."/>
      <w:lvlJc w:val="left"/>
      <w:pPr>
        <w:ind w:left="1004" w:hanging="360"/>
      </w:pPr>
      <w:rPr>
        <w:rFonts w:hint="default"/>
        <w:sz w:val="20"/>
        <w:szCs w:val="20"/>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8" w15:restartNumberingAfterBreak="0">
    <w:nsid w:val="111D2B84"/>
    <w:multiLevelType w:val="hybridMultilevel"/>
    <w:tmpl w:val="F4C4BA6A"/>
    <w:lvl w:ilvl="0" w:tplc="04130019">
      <w:start w:val="1"/>
      <w:numFmt w:val="lowerLetter"/>
      <w:lvlText w:val="%1."/>
      <w:lvlJc w:val="left"/>
      <w:pPr>
        <w:ind w:left="360" w:hanging="360"/>
      </w:pPr>
      <w:rPr>
        <w:rFonts w:hint="default"/>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2450A19"/>
    <w:multiLevelType w:val="hybridMultilevel"/>
    <w:tmpl w:val="28188C7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0" w15:restartNumberingAfterBreak="0">
    <w:nsid w:val="147D41B3"/>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C62831"/>
    <w:multiLevelType w:val="hybridMultilevel"/>
    <w:tmpl w:val="4B16E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6CB0CEC"/>
    <w:multiLevelType w:val="hybridMultilevel"/>
    <w:tmpl w:val="D7C093CC"/>
    <w:lvl w:ilvl="0" w:tplc="1ED427EA">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742633A"/>
    <w:multiLevelType w:val="hybridMultilevel"/>
    <w:tmpl w:val="CEC4C2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9811EE2"/>
    <w:multiLevelType w:val="hybridMultilevel"/>
    <w:tmpl w:val="85C0AC8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BAB2AA6"/>
    <w:multiLevelType w:val="hybridMultilevel"/>
    <w:tmpl w:val="B908DA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3884724"/>
    <w:multiLevelType w:val="hybridMultilevel"/>
    <w:tmpl w:val="232839A8"/>
    <w:lvl w:ilvl="0" w:tplc="824E57D0">
      <w:start w:val="10"/>
      <w:numFmt w:val="decimal"/>
      <w:lvlText w:val="%1"/>
      <w:lvlJc w:val="left"/>
      <w:pPr>
        <w:ind w:left="618" w:hanging="360"/>
      </w:pPr>
      <w:rPr>
        <w:rFonts w:hint="default"/>
      </w:rPr>
    </w:lvl>
    <w:lvl w:ilvl="1" w:tplc="04130019" w:tentative="1">
      <w:start w:val="1"/>
      <w:numFmt w:val="lowerLetter"/>
      <w:lvlText w:val="%2."/>
      <w:lvlJc w:val="left"/>
      <w:pPr>
        <w:ind w:left="1338" w:hanging="360"/>
      </w:pPr>
    </w:lvl>
    <w:lvl w:ilvl="2" w:tplc="0413001B" w:tentative="1">
      <w:start w:val="1"/>
      <w:numFmt w:val="lowerRoman"/>
      <w:lvlText w:val="%3."/>
      <w:lvlJc w:val="right"/>
      <w:pPr>
        <w:ind w:left="2058" w:hanging="180"/>
      </w:pPr>
    </w:lvl>
    <w:lvl w:ilvl="3" w:tplc="0413000F" w:tentative="1">
      <w:start w:val="1"/>
      <w:numFmt w:val="decimal"/>
      <w:lvlText w:val="%4."/>
      <w:lvlJc w:val="left"/>
      <w:pPr>
        <w:ind w:left="2778" w:hanging="360"/>
      </w:pPr>
    </w:lvl>
    <w:lvl w:ilvl="4" w:tplc="04130019" w:tentative="1">
      <w:start w:val="1"/>
      <w:numFmt w:val="lowerLetter"/>
      <w:lvlText w:val="%5."/>
      <w:lvlJc w:val="left"/>
      <w:pPr>
        <w:ind w:left="3498" w:hanging="360"/>
      </w:pPr>
    </w:lvl>
    <w:lvl w:ilvl="5" w:tplc="0413001B" w:tentative="1">
      <w:start w:val="1"/>
      <w:numFmt w:val="lowerRoman"/>
      <w:lvlText w:val="%6."/>
      <w:lvlJc w:val="right"/>
      <w:pPr>
        <w:ind w:left="4218" w:hanging="180"/>
      </w:pPr>
    </w:lvl>
    <w:lvl w:ilvl="6" w:tplc="0413000F" w:tentative="1">
      <w:start w:val="1"/>
      <w:numFmt w:val="decimal"/>
      <w:lvlText w:val="%7."/>
      <w:lvlJc w:val="left"/>
      <w:pPr>
        <w:ind w:left="4938" w:hanging="360"/>
      </w:pPr>
    </w:lvl>
    <w:lvl w:ilvl="7" w:tplc="04130019" w:tentative="1">
      <w:start w:val="1"/>
      <w:numFmt w:val="lowerLetter"/>
      <w:lvlText w:val="%8."/>
      <w:lvlJc w:val="left"/>
      <w:pPr>
        <w:ind w:left="5658" w:hanging="360"/>
      </w:pPr>
    </w:lvl>
    <w:lvl w:ilvl="8" w:tplc="0413001B" w:tentative="1">
      <w:start w:val="1"/>
      <w:numFmt w:val="lowerRoman"/>
      <w:lvlText w:val="%9."/>
      <w:lvlJc w:val="right"/>
      <w:pPr>
        <w:ind w:left="6378" w:hanging="180"/>
      </w:pPr>
    </w:lvl>
  </w:abstractNum>
  <w:abstractNum w:abstractNumId="17" w15:restartNumberingAfterBreak="0">
    <w:nsid w:val="258511E9"/>
    <w:multiLevelType w:val="hybridMultilevel"/>
    <w:tmpl w:val="0DE44A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FF78F9"/>
    <w:multiLevelType w:val="hybridMultilevel"/>
    <w:tmpl w:val="520640BA"/>
    <w:lvl w:ilvl="0" w:tplc="1ED427E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F6903D7"/>
    <w:multiLevelType w:val="hybridMultilevel"/>
    <w:tmpl w:val="42AC4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28E383C"/>
    <w:multiLevelType w:val="hybridMultilevel"/>
    <w:tmpl w:val="0AC0A5F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32A477E9"/>
    <w:multiLevelType w:val="hybridMultilevel"/>
    <w:tmpl w:val="A7C83F7C"/>
    <w:lvl w:ilvl="0" w:tplc="35F0AD2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E092AE0"/>
    <w:multiLevelType w:val="hybridMultilevel"/>
    <w:tmpl w:val="26C25FB8"/>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5" w15:restartNumberingAfterBreak="0">
    <w:nsid w:val="47C80491"/>
    <w:multiLevelType w:val="hybridMultilevel"/>
    <w:tmpl w:val="BB846918"/>
    <w:lvl w:ilvl="0" w:tplc="1ED427E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81F0447"/>
    <w:multiLevelType w:val="hybridMultilevel"/>
    <w:tmpl w:val="7C8EF8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93A7AB0"/>
    <w:multiLevelType w:val="hybridMultilevel"/>
    <w:tmpl w:val="FA72A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A1429DB"/>
    <w:multiLevelType w:val="hybridMultilevel"/>
    <w:tmpl w:val="F61E66F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1E0FA4"/>
    <w:multiLevelType w:val="hybridMultilevel"/>
    <w:tmpl w:val="55CE3BC2"/>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BD441F1"/>
    <w:multiLevelType w:val="hybridMultilevel"/>
    <w:tmpl w:val="597A29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4CBE51C4"/>
    <w:multiLevelType w:val="hybridMultilevel"/>
    <w:tmpl w:val="1A8016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D045FCB"/>
    <w:multiLevelType w:val="hybridMultilevel"/>
    <w:tmpl w:val="5B6CB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2F5497B"/>
    <w:multiLevelType w:val="hybridMultilevel"/>
    <w:tmpl w:val="8BB064DA"/>
    <w:lvl w:ilvl="0" w:tplc="BA5AB202">
      <w:numFmt w:val="bullet"/>
      <w:lvlText w:val="-"/>
      <w:lvlJc w:val="left"/>
      <w:pPr>
        <w:ind w:left="720" w:hanging="360"/>
      </w:pPr>
      <w:rPr>
        <w:rFonts w:ascii="Tw Cen MT" w:eastAsiaTheme="minorHAnsi" w:hAnsi="Tw Cen M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5B01543"/>
    <w:multiLevelType w:val="hybridMultilevel"/>
    <w:tmpl w:val="8764917A"/>
    <w:lvl w:ilvl="0" w:tplc="5DF28D52">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71A4E2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F64356"/>
    <w:multiLevelType w:val="hybridMultilevel"/>
    <w:tmpl w:val="825228E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58741BC5"/>
    <w:multiLevelType w:val="hybridMultilevel"/>
    <w:tmpl w:val="EB40BC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58BE4399"/>
    <w:multiLevelType w:val="hybridMultilevel"/>
    <w:tmpl w:val="8764917A"/>
    <w:lvl w:ilvl="0" w:tplc="5DF28D52">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9AF2DA1"/>
    <w:multiLevelType w:val="hybridMultilevel"/>
    <w:tmpl w:val="61AC5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E15638C"/>
    <w:multiLevelType w:val="hybridMultilevel"/>
    <w:tmpl w:val="8DA0B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15646D4"/>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224" w:hanging="432"/>
      </w:pPr>
    </w:lvl>
    <w:lvl w:ilvl="2">
      <w:start w:val="1"/>
      <w:numFmt w:val="decimal"/>
      <w:lvlText w:val="%1.%2.%3."/>
      <w:lvlJc w:val="left"/>
      <w:pPr>
        <w:ind w:left="656" w:hanging="504"/>
      </w:pPr>
    </w:lvl>
    <w:lvl w:ilvl="3">
      <w:start w:val="1"/>
      <w:numFmt w:val="decimal"/>
      <w:lvlText w:val="%1.%2.%3.%4."/>
      <w:lvlJc w:val="left"/>
      <w:pPr>
        <w:ind w:left="1160" w:hanging="648"/>
      </w:pPr>
    </w:lvl>
    <w:lvl w:ilvl="4">
      <w:start w:val="1"/>
      <w:numFmt w:val="decimal"/>
      <w:lvlText w:val="%1.%2.%3.%4.%5."/>
      <w:lvlJc w:val="left"/>
      <w:pPr>
        <w:ind w:left="1664" w:hanging="792"/>
      </w:pPr>
    </w:lvl>
    <w:lvl w:ilvl="5">
      <w:start w:val="1"/>
      <w:numFmt w:val="decimal"/>
      <w:lvlText w:val="%1.%2.%3.%4.%5.%6."/>
      <w:lvlJc w:val="left"/>
      <w:pPr>
        <w:ind w:left="2168" w:hanging="936"/>
      </w:pPr>
    </w:lvl>
    <w:lvl w:ilvl="6">
      <w:start w:val="1"/>
      <w:numFmt w:val="decimal"/>
      <w:lvlText w:val="%1.%2.%3.%4.%5.%6.%7."/>
      <w:lvlJc w:val="left"/>
      <w:pPr>
        <w:ind w:left="2672" w:hanging="1080"/>
      </w:pPr>
    </w:lvl>
    <w:lvl w:ilvl="7">
      <w:start w:val="1"/>
      <w:numFmt w:val="decimal"/>
      <w:lvlText w:val="%1.%2.%3.%4.%5.%6.%7.%8."/>
      <w:lvlJc w:val="left"/>
      <w:pPr>
        <w:ind w:left="3176" w:hanging="1224"/>
      </w:pPr>
    </w:lvl>
    <w:lvl w:ilvl="8">
      <w:start w:val="1"/>
      <w:numFmt w:val="decimal"/>
      <w:lvlText w:val="%1.%2.%3.%4.%5.%6.%7.%8.%9."/>
      <w:lvlJc w:val="left"/>
      <w:pPr>
        <w:ind w:left="3752" w:hanging="1440"/>
      </w:pPr>
    </w:lvl>
  </w:abstractNum>
  <w:abstractNum w:abstractNumId="42" w15:restartNumberingAfterBreak="0">
    <w:nsid w:val="73EC6B19"/>
    <w:multiLevelType w:val="hybridMultilevel"/>
    <w:tmpl w:val="B2B08928"/>
    <w:lvl w:ilvl="0" w:tplc="BA5AB202">
      <w:numFmt w:val="bullet"/>
      <w:lvlText w:val="-"/>
      <w:lvlJc w:val="left"/>
      <w:pPr>
        <w:ind w:left="360" w:hanging="360"/>
      </w:pPr>
      <w:rPr>
        <w:rFonts w:ascii="Tw Cen MT" w:eastAsiaTheme="minorHAnsi" w:hAnsi="Tw Cen MT"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7410628C"/>
    <w:multiLevelType w:val="hybridMultilevel"/>
    <w:tmpl w:val="8764917A"/>
    <w:lvl w:ilvl="0" w:tplc="5DF28D52">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5021562"/>
    <w:multiLevelType w:val="hybridMultilevel"/>
    <w:tmpl w:val="06286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BAE0B27"/>
    <w:multiLevelType w:val="hybridMultilevel"/>
    <w:tmpl w:val="2BC6B22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9"/>
  </w:num>
  <w:num w:numId="2">
    <w:abstractNumId w:val="20"/>
  </w:num>
  <w:num w:numId="3">
    <w:abstractNumId w:val="3"/>
  </w:num>
  <w:num w:numId="4">
    <w:abstractNumId w:val="2"/>
  </w:num>
  <w:num w:numId="5">
    <w:abstractNumId w:val="1"/>
  </w:num>
  <w:num w:numId="6">
    <w:abstractNumId w:val="0"/>
  </w:num>
  <w:num w:numId="7">
    <w:abstractNumId w:val="21"/>
  </w:num>
  <w:num w:numId="8">
    <w:abstractNumId w:val="44"/>
  </w:num>
  <w:num w:numId="9">
    <w:abstractNumId w:val="11"/>
  </w:num>
  <w:num w:numId="10">
    <w:abstractNumId w:val="13"/>
  </w:num>
  <w:num w:numId="11">
    <w:abstractNumId w:val="10"/>
  </w:num>
  <w:num w:numId="12">
    <w:abstractNumId w:val="27"/>
  </w:num>
  <w:num w:numId="13">
    <w:abstractNumId w:val="26"/>
  </w:num>
  <w:num w:numId="14">
    <w:abstractNumId w:val="35"/>
  </w:num>
  <w:num w:numId="15">
    <w:abstractNumId w:val="41"/>
  </w:num>
  <w:num w:numId="16">
    <w:abstractNumId w:val="45"/>
  </w:num>
  <w:num w:numId="17">
    <w:abstractNumId w:val="33"/>
  </w:num>
  <w:num w:numId="18">
    <w:abstractNumId w:val="42"/>
  </w:num>
  <w:num w:numId="19">
    <w:abstractNumId w:val="15"/>
  </w:num>
  <w:num w:numId="20">
    <w:abstractNumId w:val="36"/>
  </w:num>
  <w:num w:numId="21">
    <w:abstractNumId w:val="4"/>
  </w:num>
  <w:num w:numId="22">
    <w:abstractNumId w:val="32"/>
  </w:num>
  <w:num w:numId="23">
    <w:abstractNumId w:val="24"/>
  </w:num>
  <w:num w:numId="24">
    <w:abstractNumId w:val="7"/>
  </w:num>
  <w:num w:numId="25">
    <w:abstractNumId w:val="16"/>
  </w:num>
  <w:num w:numId="26">
    <w:abstractNumId w:val="37"/>
  </w:num>
  <w:num w:numId="27">
    <w:abstractNumId w:val="30"/>
  </w:num>
  <w:num w:numId="28">
    <w:abstractNumId w:val="31"/>
  </w:num>
  <w:num w:numId="29">
    <w:abstractNumId w:val="9"/>
  </w:num>
  <w:num w:numId="30">
    <w:abstractNumId w:val="22"/>
  </w:num>
  <w:num w:numId="31">
    <w:abstractNumId w:val="43"/>
  </w:num>
  <w:num w:numId="32">
    <w:abstractNumId w:val="8"/>
  </w:num>
  <w:num w:numId="33">
    <w:abstractNumId w:val="17"/>
  </w:num>
  <w:num w:numId="34">
    <w:abstractNumId w:val="40"/>
  </w:num>
  <w:num w:numId="35">
    <w:abstractNumId w:val="25"/>
  </w:num>
  <w:num w:numId="36">
    <w:abstractNumId w:val="34"/>
  </w:num>
  <w:num w:numId="37">
    <w:abstractNumId w:val="18"/>
  </w:num>
  <w:num w:numId="38">
    <w:abstractNumId w:val="12"/>
  </w:num>
  <w:num w:numId="39">
    <w:abstractNumId w:val="38"/>
  </w:num>
  <w:num w:numId="40">
    <w:abstractNumId w:val="6"/>
  </w:num>
  <w:num w:numId="41">
    <w:abstractNumId w:val="23"/>
  </w:num>
  <w:num w:numId="42">
    <w:abstractNumId w:val="5"/>
  </w:num>
  <w:num w:numId="43">
    <w:abstractNumId w:val="29"/>
  </w:num>
  <w:num w:numId="44">
    <w:abstractNumId w:val="39"/>
  </w:num>
  <w:num w:numId="45">
    <w:abstractNumId w:val="14"/>
  </w:num>
  <w:num w:numId="46">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attachedTemplate r:id="rId1"/>
  <w:defaultTabStop w:val="720"/>
  <w:hyphenationZone w:val="425"/>
  <w:evenAndOddHeaders/>
  <w:drawingGridHorizontalSpacing w:val="115"/>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B35"/>
    <w:rsid w:val="0000026E"/>
    <w:rsid w:val="00001532"/>
    <w:rsid w:val="00001594"/>
    <w:rsid w:val="00003AC0"/>
    <w:rsid w:val="0001631A"/>
    <w:rsid w:val="00020384"/>
    <w:rsid w:val="0002042E"/>
    <w:rsid w:val="00020FE4"/>
    <w:rsid w:val="00026798"/>
    <w:rsid w:val="00037C44"/>
    <w:rsid w:val="0006353D"/>
    <w:rsid w:val="00071EAE"/>
    <w:rsid w:val="00072F65"/>
    <w:rsid w:val="000731DD"/>
    <w:rsid w:val="00075C2A"/>
    <w:rsid w:val="00086ABD"/>
    <w:rsid w:val="0009175F"/>
    <w:rsid w:val="000940BA"/>
    <w:rsid w:val="0009734C"/>
    <w:rsid w:val="000A2F49"/>
    <w:rsid w:val="000A4A8C"/>
    <w:rsid w:val="000C7F79"/>
    <w:rsid w:val="000D7162"/>
    <w:rsid w:val="000E30ED"/>
    <w:rsid w:val="000E6F4B"/>
    <w:rsid w:val="000F234B"/>
    <w:rsid w:val="000F4378"/>
    <w:rsid w:val="000F58C6"/>
    <w:rsid w:val="000F5B4C"/>
    <w:rsid w:val="00100A87"/>
    <w:rsid w:val="001024BB"/>
    <w:rsid w:val="00103C6D"/>
    <w:rsid w:val="0011370F"/>
    <w:rsid w:val="001157F3"/>
    <w:rsid w:val="00124EA7"/>
    <w:rsid w:val="0013446F"/>
    <w:rsid w:val="001356A9"/>
    <w:rsid w:val="00144937"/>
    <w:rsid w:val="00151B71"/>
    <w:rsid w:val="0015765E"/>
    <w:rsid w:val="00160405"/>
    <w:rsid w:val="001720E8"/>
    <w:rsid w:val="001724AC"/>
    <w:rsid w:val="00185662"/>
    <w:rsid w:val="00194A21"/>
    <w:rsid w:val="00195595"/>
    <w:rsid w:val="001A58BB"/>
    <w:rsid w:val="001A6C83"/>
    <w:rsid w:val="001B0895"/>
    <w:rsid w:val="001C2743"/>
    <w:rsid w:val="001E5F80"/>
    <w:rsid w:val="001E7314"/>
    <w:rsid w:val="001E78E9"/>
    <w:rsid w:val="001F2B11"/>
    <w:rsid w:val="00204177"/>
    <w:rsid w:val="002066DF"/>
    <w:rsid w:val="002069B3"/>
    <w:rsid w:val="0020775C"/>
    <w:rsid w:val="00211525"/>
    <w:rsid w:val="00215879"/>
    <w:rsid w:val="002168A3"/>
    <w:rsid w:val="00220BE0"/>
    <w:rsid w:val="00226BDB"/>
    <w:rsid w:val="00231C1F"/>
    <w:rsid w:val="00231DF1"/>
    <w:rsid w:val="002352F0"/>
    <w:rsid w:val="002448FB"/>
    <w:rsid w:val="00244C47"/>
    <w:rsid w:val="00251D9B"/>
    <w:rsid w:val="00265340"/>
    <w:rsid w:val="00267082"/>
    <w:rsid w:val="002744FC"/>
    <w:rsid w:val="00280840"/>
    <w:rsid w:val="00281007"/>
    <w:rsid w:val="00281441"/>
    <w:rsid w:val="00285899"/>
    <w:rsid w:val="00295D7C"/>
    <w:rsid w:val="002B31AD"/>
    <w:rsid w:val="002B66AE"/>
    <w:rsid w:val="002C2CF4"/>
    <w:rsid w:val="002C31FD"/>
    <w:rsid w:val="002D3D86"/>
    <w:rsid w:val="002D6967"/>
    <w:rsid w:val="002D6BA9"/>
    <w:rsid w:val="002E33A6"/>
    <w:rsid w:val="002F124A"/>
    <w:rsid w:val="002F23F9"/>
    <w:rsid w:val="002F241B"/>
    <w:rsid w:val="002F457F"/>
    <w:rsid w:val="003061F8"/>
    <w:rsid w:val="00306524"/>
    <w:rsid w:val="00307798"/>
    <w:rsid w:val="00315D85"/>
    <w:rsid w:val="00315EC2"/>
    <w:rsid w:val="00324232"/>
    <w:rsid w:val="00330908"/>
    <w:rsid w:val="00332748"/>
    <w:rsid w:val="0033667A"/>
    <w:rsid w:val="003426D0"/>
    <w:rsid w:val="00344944"/>
    <w:rsid w:val="003476C3"/>
    <w:rsid w:val="0035043D"/>
    <w:rsid w:val="00352DEA"/>
    <w:rsid w:val="00354460"/>
    <w:rsid w:val="00367F2A"/>
    <w:rsid w:val="00385E2A"/>
    <w:rsid w:val="00387E4D"/>
    <w:rsid w:val="003A5465"/>
    <w:rsid w:val="003A6214"/>
    <w:rsid w:val="003B66B5"/>
    <w:rsid w:val="003C0638"/>
    <w:rsid w:val="003C27EF"/>
    <w:rsid w:val="003C4D1A"/>
    <w:rsid w:val="003E4193"/>
    <w:rsid w:val="003E4AF1"/>
    <w:rsid w:val="003F28E4"/>
    <w:rsid w:val="00400D5D"/>
    <w:rsid w:val="00401CC7"/>
    <w:rsid w:val="00402C8F"/>
    <w:rsid w:val="00414D26"/>
    <w:rsid w:val="0042075F"/>
    <w:rsid w:val="004230AB"/>
    <w:rsid w:val="00423A6E"/>
    <w:rsid w:val="00424529"/>
    <w:rsid w:val="0042794E"/>
    <w:rsid w:val="00427C6F"/>
    <w:rsid w:val="004419F3"/>
    <w:rsid w:val="0044222D"/>
    <w:rsid w:val="00444914"/>
    <w:rsid w:val="00445012"/>
    <w:rsid w:val="0046747E"/>
    <w:rsid w:val="00474267"/>
    <w:rsid w:val="00481915"/>
    <w:rsid w:val="00493DBB"/>
    <w:rsid w:val="00493EA0"/>
    <w:rsid w:val="004A25E8"/>
    <w:rsid w:val="004B6A19"/>
    <w:rsid w:val="004C27C5"/>
    <w:rsid w:val="004E2C24"/>
    <w:rsid w:val="004E38C3"/>
    <w:rsid w:val="004F30C9"/>
    <w:rsid w:val="00524478"/>
    <w:rsid w:val="0052578C"/>
    <w:rsid w:val="00532927"/>
    <w:rsid w:val="00533B3C"/>
    <w:rsid w:val="00534706"/>
    <w:rsid w:val="005409CA"/>
    <w:rsid w:val="0054342E"/>
    <w:rsid w:val="005437D5"/>
    <w:rsid w:val="00546098"/>
    <w:rsid w:val="00551ED9"/>
    <w:rsid w:val="00555874"/>
    <w:rsid w:val="005605E1"/>
    <w:rsid w:val="00563369"/>
    <w:rsid w:val="005749F2"/>
    <w:rsid w:val="0059407D"/>
    <w:rsid w:val="00596D4D"/>
    <w:rsid w:val="005A2758"/>
    <w:rsid w:val="005A36E6"/>
    <w:rsid w:val="005B513B"/>
    <w:rsid w:val="005B57D4"/>
    <w:rsid w:val="005B5BF0"/>
    <w:rsid w:val="005B7AA3"/>
    <w:rsid w:val="005C3081"/>
    <w:rsid w:val="005D78F2"/>
    <w:rsid w:val="005E0CF5"/>
    <w:rsid w:val="005E20E8"/>
    <w:rsid w:val="005F543C"/>
    <w:rsid w:val="006012F9"/>
    <w:rsid w:val="00603E21"/>
    <w:rsid w:val="00605FA3"/>
    <w:rsid w:val="006106A1"/>
    <w:rsid w:val="006122D0"/>
    <w:rsid w:val="00630DB1"/>
    <w:rsid w:val="00633179"/>
    <w:rsid w:val="0063352D"/>
    <w:rsid w:val="00636742"/>
    <w:rsid w:val="006415F6"/>
    <w:rsid w:val="006423BE"/>
    <w:rsid w:val="0064334C"/>
    <w:rsid w:val="006520A1"/>
    <w:rsid w:val="00652AFA"/>
    <w:rsid w:val="00654E40"/>
    <w:rsid w:val="00655FC3"/>
    <w:rsid w:val="00663F3B"/>
    <w:rsid w:val="00686AB4"/>
    <w:rsid w:val="00692320"/>
    <w:rsid w:val="006944F6"/>
    <w:rsid w:val="00697FA1"/>
    <w:rsid w:val="006A554F"/>
    <w:rsid w:val="006B26D7"/>
    <w:rsid w:val="006B288B"/>
    <w:rsid w:val="006B2DD6"/>
    <w:rsid w:val="006B30DD"/>
    <w:rsid w:val="006B4640"/>
    <w:rsid w:val="006C0C8A"/>
    <w:rsid w:val="006C52BB"/>
    <w:rsid w:val="006D031A"/>
    <w:rsid w:val="006D070F"/>
    <w:rsid w:val="006D1067"/>
    <w:rsid w:val="006D14AB"/>
    <w:rsid w:val="006D16E1"/>
    <w:rsid w:val="006D337A"/>
    <w:rsid w:val="006D520C"/>
    <w:rsid w:val="006D5B35"/>
    <w:rsid w:val="006D7DEC"/>
    <w:rsid w:val="006F05C0"/>
    <w:rsid w:val="006F363B"/>
    <w:rsid w:val="006F3AB1"/>
    <w:rsid w:val="006F42D7"/>
    <w:rsid w:val="006F64AD"/>
    <w:rsid w:val="00704D75"/>
    <w:rsid w:val="00714719"/>
    <w:rsid w:val="007155D2"/>
    <w:rsid w:val="0073158B"/>
    <w:rsid w:val="00731D3A"/>
    <w:rsid w:val="007355C7"/>
    <w:rsid w:val="0074223B"/>
    <w:rsid w:val="00747E3A"/>
    <w:rsid w:val="00752A71"/>
    <w:rsid w:val="00753930"/>
    <w:rsid w:val="0076599A"/>
    <w:rsid w:val="00767824"/>
    <w:rsid w:val="00773E11"/>
    <w:rsid w:val="007750C6"/>
    <w:rsid w:val="007753C1"/>
    <w:rsid w:val="00775E8F"/>
    <w:rsid w:val="00783894"/>
    <w:rsid w:val="00786BF4"/>
    <w:rsid w:val="007A240B"/>
    <w:rsid w:val="007B141E"/>
    <w:rsid w:val="007B3E8F"/>
    <w:rsid w:val="007B70EE"/>
    <w:rsid w:val="007B7188"/>
    <w:rsid w:val="007C762A"/>
    <w:rsid w:val="007D2DFC"/>
    <w:rsid w:val="007E381E"/>
    <w:rsid w:val="007E3862"/>
    <w:rsid w:val="007E5226"/>
    <w:rsid w:val="007E7DD6"/>
    <w:rsid w:val="007F368C"/>
    <w:rsid w:val="007F5780"/>
    <w:rsid w:val="00801AD2"/>
    <w:rsid w:val="008023D4"/>
    <w:rsid w:val="008045A0"/>
    <w:rsid w:val="008077DA"/>
    <w:rsid w:val="00814165"/>
    <w:rsid w:val="0082221B"/>
    <w:rsid w:val="00830613"/>
    <w:rsid w:val="0083366F"/>
    <w:rsid w:val="00836A41"/>
    <w:rsid w:val="00846094"/>
    <w:rsid w:val="00850E7C"/>
    <w:rsid w:val="00853D08"/>
    <w:rsid w:val="00862082"/>
    <w:rsid w:val="00867FBE"/>
    <w:rsid w:val="00870548"/>
    <w:rsid w:val="00874530"/>
    <w:rsid w:val="00875FBE"/>
    <w:rsid w:val="00885ABA"/>
    <w:rsid w:val="0089048E"/>
    <w:rsid w:val="008A30D3"/>
    <w:rsid w:val="008B717E"/>
    <w:rsid w:val="008C33DD"/>
    <w:rsid w:val="008C46A5"/>
    <w:rsid w:val="008C4F2C"/>
    <w:rsid w:val="008C6A9A"/>
    <w:rsid w:val="008D60EF"/>
    <w:rsid w:val="008E4502"/>
    <w:rsid w:val="008E4946"/>
    <w:rsid w:val="008F0F5F"/>
    <w:rsid w:val="008F3DE0"/>
    <w:rsid w:val="009010C8"/>
    <w:rsid w:val="0090569B"/>
    <w:rsid w:val="00905D1D"/>
    <w:rsid w:val="00911D55"/>
    <w:rsid w:val="00921417"/>
    <w:rsid w:val="0092229C"/>
    <w:rsid w:val="00923452"/>
    <w:rsid w:val="00930806"/>
    <w:rsid w:val="00931B66"/>
    <w:rsid w:val="00933220"/>
    <w:rsid w:val="00935107"/>
    <w:rsid w:val="009351BE"/>
    <w:rsid w:val="00940630"/>
    <w:rsid w:val="0094102E"/>
    <w:rsid w:val="00941C11"/>
    <w:rsid w:val="009426B6"/>
    <w:rsid w:val="009508C1"/>
    <w:rsid w:val="009552C2"/>
    <w:rsid w:val="00956768"/>
    <w:rsid w:val="009619C3"/>
    <w:rsid w:val="00965F7A"/>
    <w:rsid w:val="00966D06"/>
    <w:rsid w:val="009675FF"/>
    <w:rsid w:val="0098137C"/>
    <w:rsid w:val="0098260D"/>
    <w:rsid w:val="0098524E"/>
    <w:rsid w:val="00997375"/>
    <w:rsid w:val="009A0575"/>
    <w:rsid w:val="009A56F6"/>
    <w:rsid w:val="009B38DE"/>
    <w:rsid w:val="009B6D1D"/>
    <w:rsid w:val="009B722C"/>
    <w:rsid w:val="009C3AE8"/>
    <w:rsid w:val="009C7488"/>
    <w:rsid w:val="009D4123"/>
    <w:rsid w:val="009D5972"/>
    <w:rsid w:val="009D6EFC"/>
    <w:rsid w:val="009E793A"/>
    <w:rsid w:val="009F054C"/>
    <w:rsid w:val="009F654E"/>
    <w:rsid w:val="00A0626E"/>
    <w:rsid w:val="00A23534"/>
    <w:rsid w:val="00A268C6"/>
    <w:rsid w:val="00A3084C"/>
    <w:rsid w:val="00A42D03"/>
    <w:rsid w:val="00A44F76"/>
    <w:rsid w:val="00A46ECE"/>
    <w:rsid w:val="00A47F96"/>
    <w:rsid w:val="00A54006"/>
    <w:rsid w:val="00A577A8"/>
    <w:rsid w:val="00A6238B"/>
    <w:rsid w:val="00A64908"/>
    <w:rsid w:val="00A66000"/>
    <w:rsid w:val="00A722E6"/>
    <w:rsid w:val="00A75743"/>
    <w:rsid w:val="00A81BE8"/>
    <w:rsid w:val="00A83EE4"/>
    <w:rsid w:val="00A84B89"/>
    <w:rsid w:val="00A86BB7"/>
    <w:rsid w:val="00A903E2"/>
    <w:rsid w:val="00A935D9"/>
    <w:rsid w:val="00AA3C83"/>
    <w:rsid w:val="00AB2217"/>
    <w:rsid w:val="00AB3E98"/>
    <w:rsid w:val="00AB5970"/>
    <w:rsid w:val="00AC019C"/>
    <w:rsid w:val="00AC1CE6"/>
    <w:rsid w:val="00AC44DC"/>
    <w:rsid w:val="00AD0EA1"/>
    <w:rsid w:val="00AD2CBE"/>
    <w:rsid w:val="00AD3B4C"/>
    <w:rsid w:val="00AD4B7F"/>
    <w:rsid w:val="00AE208C"/>
    <w:rsid w:val="00AE39D4"/>
    <w:rsid w:val="00AF1097"/>
    <w:rsid w:val="00AF1722"/>
    <w:rsid w:val="00AF6292"/>
    <w:rsid w:val="00B021E3"/>
    <w:rsid w:val="00B04C2C"/>
    <w:rsid w:val="00B051A5"/>
    <w:rsid w:val="00B13B76"/>
    <w:rsid w:val="00B13D4C"/>
    <w:rsid w:val="00B16AE8"/>
    <w:rsid w:val="00B24CEF"/>
    <w:rsid w:val="00B352E4"/>
    <w:rsid w:val="00B35904"/>
    <w:rsid w:val="00B376F4"/>
    <w:rsid w:val="00B41C3C"/>
    <w:rsid w:val="00B42854"/>
    <w:rsid w:val="00B53297"/>
    <w:rsid w:val="00B53523"/>
    <w:rsid w:val="00B602AB"/>
    <w:rsid w:val="00B61318"/>
    <w:rsid w:val="00B6231C"/>
    <w:rsid w:val="00B64223"/>
    <w:rsid w:val="00B6643A"/>
    <w:rsid w:val="00B67241"/>
    <w:rsid w:val="00B67B23"/>
    <w:rsid w:val="00B71F7B"/>
    <w:rsid w:val="00B7739B"/>
    <w:rsid w:val="00B81BFB"/>
    <w:rsid w:val="00B9293D"/>
    <w:rsid w:val="00B9547D"/>
    <w:rsid w:val="00B95806"/>
    <w:rsid w:val="00B9752A"/>
    <w:rsid w:val="00BA0A38"/>
    <w:rsid w:val="00BA669A"/>
    <w:rsid w:val="00BB0C4E"/>
    <w:rsid w:val="00BD73BC"/>
    <w:rsid w:val="00C00489"/>
    <w:rsid w:val="00C116E2"/>
    <w:rsid w:val="00C26347"/>
    <w:rsid w:val="00C31A5A"/>
    <w:rsid w:val="00C34321"/>
    <w:rsid w:val="00C35578"/>
    <w:rsid w:val="00C368A9"/>
    <w:rsid w:val="00C41069"/>
    <w:rsid w:val="00C4139E"/>
    <w:rsid w:val="00C43CC5"/>
    <w:rsid w:val="00C518E8"/>
    <w:rsid w:val="00C52844"/>
    <w:rsid w:val="00C659B3"/>
    <w:rsid w:val="00C677A3"/>
    <w:rsid w:val="00C7086A"/>
    <w:rsid w:val="00C7587F"/>
    <w:rsid w:val="00C833F5"/>
    <w:rsid w:val="00C87734"/>
    <w:rsid w:val="00C97407"/>
    <w:rsid w:val="00CA1501"/>
    <w:rsid w:val="00CA1E13"/>
    <w:rsid w:val="00CA3678"/>
    <w:rsid w:val="00CA4CD8"/>
    <w:rsid w:val="00CA5F42"/>
    <w:rsid w:val="00CA5FD5"/>
    <w:rsid w:val="00CA72DF"/>
    <w:rsid w:val="00CB3564"/>
    <w:rsid w:val="00CC056F"/>
    <w:rsid w:val="00CD42FD"/>
    <w:rsid w:val="00CD5005"/>
    <w:rsid w:val="00CE3515"/>
    <w:rsid w:val="00CE5D4E"/>
    <w:rsid w:val="00CE6BA0"/>
    <w:rsid w:val="00CE7F07"/>
    <w:rsid w:val="00CF116E"/>
    <w:rsid w:val="00D03910"/>
    <w:rsid w:val="00D20CA5"/>
    <w:rsid w:val="00D2451E"/>
    <w:rsid w:val="00D246AF"/>
    <w:rsid w:val="00D27E40"/>
    <w:rsid w:val="00D3057A"/>
    <w:rsid w:val="00D32923"/>
    <w:rsid w:val="00D422DE"/>
    <w:rsid w:val="00D4298B"/>
    <w:rsid w:val="00D430AC"/>
    <w:rsid w:val="00D56F48"/>
    <w:rsid w:val="00D61663"/>
    <w:rsid w:val="00D668C6"/>
    <w:rsid w:val="00D67715"/>
    <w:rsid w:val="00D67EC3"/>
    <w:rsid w:val="00D7230F"/>
    <w:rsid w:val="00D825C9"/>
    <w:rsid w:val="00D86305"/>
    <w:rsid w:val="00D86FB2"/>
    <w:rsid w:val="00D87661"/>
    <w:rsid w:val="00D9329F"/>
    <w:rsid w:val="00DA0015"/>
    <w:rsid w:val="00DC1770"/>
    <w:rsid w:val="00DC537D"/>
    <w:rsid w:val="00DC6F09"/>
    <w:rsid w:val="00DD0814"/>
    <w:rsid w:val="00DD2FBC"/>
    <w:rsid w:val="00DD648B"/>
    <w:rsid w:val="00DF30AF"/>
    <w:rsid w:val="00DF493F"/>
    <w:rsid w:val="00DF5A8A"/>
    <w:rsid w:val="00E00A9F"/>
    <w:rsid w:val="00E03861"/>
    <w:rsid w:val="00E078F8"/>
    <w:rsid w:val="00E10DFC"/>
    <w:rsid w:val="00E1764E"/>
    <w:rsid w:val="00E21F77"/>
    <w:rsid w:val="00E22A65"/>
    <w:rsid w:val="00E24675"/>
    <w:rsid w:val="00E30873"/>
    <w:rsid w:val="00E34F48"/>
    <w:rsid w:val="00E40C5E"/>
    <w:rsid w:val="00E43D76"/>
    <w:rsid w:val="00E4656D"/>
    <w:rsid w:val="00E519CC"/>
    <w:rsid w:val="00E521A5"/>
    <w:rsid w:val="00E5598B"/>
    <w:rsid w:val="00E56624"/>
    <w:rsid w:val="00E575F9"/>
    <w:rsid w:val="00E579DE"/>
    <w:rsid w:val="00E62B23"/>
    <w:rsid w:val="00E672D9"/>
    <w:rsid w:val="00E675C6"/>
    <w:rsid w:val="00E73DC9"/>
    <w:rsid w:val="00E8480A"/>
    <w:rsid w:val="00E90E42"/>
    <w:rsid w:val="00E92D55"/>
    <w:rsid w:val="00E97DE3"/>
    <w:rsid w:val="00EA083A"/>
    <w:rsid w:val="00EB0239"/>
    <w:rsid w:val="00EB5161"/>
    <w:rsid w:val="00EC1196"/>
    <w:rsid w:val="00EC2B35"/>
    <w:rsid w:val="00ED017D"/>
    <w:rsid w:val="00ED5083"/>
    <w:rsid w:val="00EE04DF"/>
    <w:rsid w:val="00EE2B8F"/>
    <w:rsid w:val="00EE4647"/>
    <w:rsid w:val="00EE4A3A"/>
    <w:rsid w:val="00EE7796"/>
    <w:rsid w:val="00F00668"/>
    <w:rsid w:val="00F009A6"/>
    <w:rsid w:val="00F064AB"/>
    <w:rsid w:val="00F15B1F"/>
    <w:rsid w:val="00F16339"/>
    <w:rsid w:val="00F20ED7"/>
    <w:rsid w:val="00F21AE8"/>
    <w:rsid w:val="00F24EA9"/>
    <w:rsid w:val="00F31A38"/>
    <w:rsid w:val="00F3398F"/>
    <w:rsid w:val="00F34793"/>
    <w:rsid w:val="00F34F99"/>
    <w:rsid w:val="00F37F5C"/>
    <w:rsid w:val="00F43BE9"/>
    <w:rsid w:val="00F518C6"/>
    <w:rsid w:val="00F54AEF"/>
    <w:rsid w:val="00F6588E"/>
    <w:rsid w:val="00F667EF"/>
    <w:rsid w:val="00F7145A"/>
    <w:rsid w:val="00F725D7"/>
    <w:rsid w:val="00F762EA"/>
    <w:rsid w:val="00F8199D"/>
    <w:rsid w:val="00F835B8"/>
    <w:rsid w:val="00F83AAE"/>
    <w:rsid w:val="00F86AA0"/>
    <w:rsid w:val="00F87536"/>
    <w:rsid w:val="00F91A89"/>
    <w:rsid w:val="00F9266B"/>
    <w:rsid w:val="00F935BE"/>
    <w:rsid w:val="00FA3F74"/>
    <w:rsid w:val="00FA6F6E"/>
    <w:rsid w:val="00FB5810"/>
    <w:rsid w:val="00FB632F"/>
    <w:rsid w:val="00FB6B94"/>
    <w:rsid w:val="00FB7102"/>
    <w:rsid w:val="00FD07A3"/>
    <w:rsid w:val="00FD7ECE"/>
    <w:rsid w:val="00FE06F5"/>
    <w:rsid w:val="00FF19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14866B"/>
  <w15:docId w15:val="{7EEAF859-02FD-4CEB-A307-32F9CBB7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1631A"/>
    <w:pPr>
      <w:spacing w:after="0" w:line="264" w:lineRule="auto"/>
    </w:pPr>
    <w:rPr>
      <w:rFonts w:ascii="Franklin Gothic Book" w:hAnsi="Franklin Gothic Book"/>
      <w:sz w:val="24"/>
    </w:rPr>
  </w:style>
  <w:style w:type="paragraph" w:styleId="Kop1">
    <w:name w:val="heading 1"/>
    <w:basedOn w:val="Standaard"/>
    <w:next w:val="Standaard"/>
    <w:link w:val="Kop1Char"/>
    <w:uiPriority w:val="9"/>
    <w:unhideWhenUsed/>
    <w:qFormat/>
    <w:rsid w:val="00001594"/>
    <w:pPr>
      <w:numPr>
        <w:numId w:val="40"/>
      </w:numPr>
      <w:spacing w:before="300" w:after="80" w:line="240" w:lineRule="auto"/>
      <w:outlineLvl w:val="0"/>
    </w:pPr>
    <w:rPr>
      <w:caps/>
      <w:color w:val="775F55" w:themeColor="text2"/>
      <w:sz w:val="28"/>
      <w:szCs w:val="32"/>
    </w:rPr>
  </w:style>
  <w:style w:type="paragraph" w:styleId="Kop2">
    <w:name w:val="heading 2"/>
    <w:basedOn w:val="Standaard"/>
    <w:next w:val="Standaard"/>
    <w:link w:val="Kop2Char"/>
    <w:uiPriority w:val="9"/>
    <w:unhideWhenUsed/>
    <w:qFormat/>
    <w:rsid w:val="00001594"/>
    <w:pPr>
      <w:numPr>
        <w:ilvl w:val="1"/>
        <w:numId w:val="40"/>
      </w:numPr>
      <w:spacing w:before="240" w:after="80"/>
      <w:outlineLvl w:val="1"/>
    </w:pPr>
    <w:rPr>
      <w:color w:val="775F55" w:themeColor="text2"/>
      <w:spacing w:val="20"/>
      <w:szCs w:val="28"/>
    </w:rPr>
  </w:style>
  <w:style w:type="paragraph" w:styleId="Kop3">
    <w:name w:val="heading 3"/>
    <w:basedOn w:val="Standaard"/>
    <w:next w:val="Standaard"/>
    <w:link w:val="Kop3Char"/>
    <w:uiPriority w:val="9"/>
    <w:unhideWhenUsed/>
    <w:qFormat/>
    <w:pPr>
      <w:numPr>
        <w:ilvl w:val="2"/>
        <w:numId w:val="40"/>
      </w:numPr>
      <w:spacing w:before="240" w:after="60"/>
      <w:outlineLvl w:val="2"/>
    </w:pPr>
    <w:rPr>
      <w:b/>
      <w:color w:val="000000" w:themeColor="text1"/>
      <w:spacing w:val="10"/>
      <w:szCs w:val="24"/>
    </w:rPr>
  </w:style>
  <w:style w:type="paragraph" w:styleId="Kop4">
    <w:name w:val="heading 4"/>
    <w:basedOn w:val="Standaard"/>
    <w:next w:val="Standaard"/>
    <w:link w:val="Kop4Char"/>
    <w:uiPriority w:val="9"/>
    <w:unhideWhenUsed/>
    <w:qFormat/>
    <w:pPr>
      <w:numPr>
        <w:ilvl w:val="3"/>
        <w:numId w:val="40"/>
      </w:numPr>
      <w:spacing w:before="240"/>
      <w:outlineLvl w:val="3"/>
    </w:pPr>
    <w:rPr>
      <w:caps/>
      <w:spacing w:val="14"/>
      <w:szCs w:val="22"/>
    </w:rPr>
  </w:style>
  <w:style w:type="paragraph" w:styleId="Kop5">
    <w:name w:val="heading 5"/>
    <w:basedOn w:val="Standaard"/>
    <w:next w:val="Standaard"/>
    <w:link w:val="Kop5Char"/>
    <w:uiPriority w:val="9"/>
    <w:semiHidden/>
    <w:unhideWhenUsed/>
    <w:qFormat/>
    <w:pPr>
      <w:numPr>
        <w:ilvl w:val="4"/>
        <w:numId w:val="40"/>
      </w:numPr>
      <w:spacing w:before="200"/>
      <w:outlineLvl w:val="4"/>
    </w:pPr>
    <w:rPr>
      <w:b/>
      <w:color w:val="775F55" w:themeColor="text2"/>
      <w:spacing w:val="10"/>
      <w:szCs w:val="26"/>
    </w:rPr>
  </w:style>
  <w:style w:type="paragraph" w:styleId="Kop6">
    <w:name w:val="heading 6"/>
    <w:basedOn w:val="Standaard"/>
    <w:next w:val="Standaard"/>
    <w:link w:val="Kop6Char"/>
    <w:uiPriority w:val="9"/>
    <w:semiHidden/>
    <w:unhideWhenUsed/>
    <w:qFormat/>
    <w:pPr>
      <w:numPr>
        <w:ilvl w:val="5"/>
        <w:numId w:val="40"/>
      </w:numPr>
      <w:outlineLvl w:val="5"/>
    </w:pPr>
    <w:rPr>
      <w:b/>
      <w:color w:val="DD8047" w:themeColor="accent2"/>
      <w:spacing w:val="10"/>
    </w:rPr>
  </w:style>
  <w:style w:type="paragraph" w:styleId="Kop7">
    <w:name w:val="heading 7"/>
    <w:basedOn w:val="Standaard"/>
    <w:next w:val="Standaard"/>
    <w:link w:val="Kop7Char"/>
    <w:uiPriority w:val="9"/>
    <w:semiHidden/>
    <w:unhideWhenUsed/>
    <w:qFormat/>
    <w:pPr>
      <w:numPr>
        <w:ilvl w:val="6"/>
        <w:numId w:val="40"/>
      </w:numPr>
      <w:outlineLvl w:val="6"/>
    </w:pPr>
    <w:rPr>
      <w:smallCaps/>
      <w:color w:val="000000" w:themeColor="text1"/>
      <w:spacing w:val="10"/>
    </w:rPr>
  </w:style>
  <w:style w:type="paragraph" w:styleId="Kop8">
    <w:name w:val="heading 8"/>
    <w:basedOn w:val="Standaard"/>
    <w:next w:val="Standaard"/>
    <w:link w:val="Kop8Char"/>
    <w:uiPriority w:val="9"/>
    <w:semiHidden/>
    <w:unhideWhenUsed/>
    <w:qFormat/>
    <w:pPr>
      <w:numPr>
        <w:ilvl w:val="7"/>
        <w:numId w:val="40"/>
      </w:numPr>
      <w:outlineLvl w:val="7"/>
    </w:pPr>
    <w:rPr>
      <w:b/>
      <w:i/>
      <w:color w:val="94B6D2" w:themeColor="accent1"/>
      <w:spacing w:val="10"/>
    </w:rPr>
  </w:style>
  <w:style w:type="paragraph" w:styleId="Kop9">
    <w:name w:val="heading 9"/>
    <w:basedOn w:val="Standaard"/>
    <w:next w:val="Standaard"/>
    <w:link w:val="Kop9Char"/>
    <w:uiPriority w:val="9"/>
    <w:semiHidden/>
    <w:unhideWhenUsed/>
    <w:qFormat/>
    <w:pPr>
      <w:numPr>
        <w:ilvl w:val="8"/>
        <w:numId w:val="40"/>
      </w:numPr>
      <w:outlineLvl w:val="8"/>
    </w:pPr>
    <w:rPr>
      <w:b/>
      <w:caps/>
      <w:color w:val="A5AB81"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1594"/>
    <w:rPr>
      <w:rFonts w:ascii="Franklin Gothic Book" w:hAnsi="Franklin Gothic Book"/>
      <w:caps/>
      <w:color w:val="775F55" w:themeColor="text2"/>
      <w:sz w:val="28"/>
      <w:szCs w:val="32"/>
    </w:rPr>
  </w:style>
  <w:style w:type="character" w:customStyle="1" w:styleId="Kop2Char">
    <w:name w:val="Kop 2 Char"/>
    <w:basedOn w:val="Standaardalinea-lettertype"/>
    <w:link w:val="Kop2"/>
    <w:uiPriority w:val="9"/>
    <w:rsid w:val="00001594"/>
    <w:rPr>
      <w:rFonts w:ascii="Franklin Gothic Book" w:hAnsi="Franklin Gothic Book"/>
      <w:color w:val="775F55" w:themeColor="text2"/>
      <w:spacing w:val="20"/>
      <w:sz w:val="24"/>
      <w:szCs w:val="28"/>
    </w:rPr>
  </w:style>
  <w:style w:type="character" w:customStyle="1" w:styleId="Kop3Char">
    <w:name w:val="Kop 3 Char"/>
    <w:basedOn w:val="Standaardalinea-lettertype"/>
    <w:link w:val="Kop3"/>
    <w:uiPriority w:val="9"/>
    <w:rPr>
      <w:rFonts w:cs="Times New Roman"/>
      <w:b/>
      <w:color w:val="0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DuidelijkcitaatChar">
    <w:name w:val="Duidelijk citaat Char"/>
    <w:basedOn w:val="Standaardalinea-lettertype"/>
    <w:link w:val="Duidelijkcitaat"/>
    <w:uiPriority w:val="30"/>
    <w:rPr>
      <w:rFonts w:cs="Times New Roman"/>
      <w:b/>
      <w:color w:val="DD8047"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DD8047" w:themeColor="accent2"/>
      <w:spacing w:val="50"/>
      <w:szCs w:val="22"/>
    </w:rPr>
  </w:style>
  <w:style w:type="character" w:customStyle="1" w:styleId="OndertitelChar">
    <w:name w:val="Ondertitel Char"/>
    <w:basedOn w:val="Standaardalinea-lettertype"/>
    <w:link w:val="Ondertitel"/>
    <w:uiPriority w:val="11"/>
    <w:rPr>
      <w:rFonts w:asciiTheme="majorHAnsi" w:hAnsiTheme="majorHAnsi" w:cs="Times New Roman"/>
      <w:b/>
      <w:caps/>
      <w:color w:val="DD8047" w:themeColor="accent2"/>
      <w:spacing w:val="50"/>
      <w:sz w:val="24"/>
    </w:rPr>
  </w:style>
  <w:style w:type="paragraph" w:styleId="Titel">
    <w:name w:val="Title"/>
    <w:basedOn w:val="Standaard"/>
    <w:link w:val="TitelChar"/>
    <w:uiPriority w:val="10"/>
    <w:qFormat/>
    <w:pPr>
      <w:spacing w:line="240" w:lineRule="auto"/>
    </w:pPr>
    <w:rPr>
      <w:color w:val="775F55" w:themeColor="text2"/>
      <w:sz w:val="72"/>
      <w:szCs w:val="48"/>
    </w:rPr>
  </w:style>
  <w:style w:type="character" w:customStyle="1" w:styleId="TitelChar">
    <w:name w:val="Titel Char"/>
    <w:basedOn w:val="Standaardalinea-lettertype"/>
    <w:link w:val="Titel"/>
    <w:uiPriority w:val="10"/>
    <w:rPr>
      <w:rFonts w:cs="Times New Roman"/>
      <w:color w:val="775F55"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color w:val="775F55"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i/>
      <w:color w:val="775F55" w:themeColor="text2"/>
      <w:spacing w:val="10"/>
      <w:sz w:val="23"/>
    </w:rPr>
  </w:style>
  <w:style w:type="character" w:customStyle="1" w:styleId="Kop4Char">
    <w:name w:val="Kop 4 Char"/>
    <w:basedOn w:val="Standaardalinea-lettertype"/>
    <w:link w:val="Kop4"/>
    <w:uiPriority w:val="9"/>
    <w:rPr>
      <w:rFonts w:cs="Times New Roman"/>
      <w:caps/>
      <w:spacing w:val="14"/>
    </w:rPr>
  </w:style>
  <w:style w:type="character" w:customStyle="1" w:styleId="Kop5Char">
    <w:name w:val="Kop 5 Char"/>
    <w:basedOn w:val="Standaardalinea-lettertype"/>
    <w:link w:val="Kop5"/>
    <w:uiPriority w:val="9"/>
    <w:semiHidden/>
    <w:rPr>
      <w:rFonts w:cs="Times New Roman"/>
      <w:b/>
      <w:color w:val="775F55" w:themeColor="text2"/>
      <w:spacing w:val="10"/>
      <w:sz w:val="23"/>
      <w:szCs w:val="26"/>
    </w:rPr>
  </w:style>
  <w:style w:type="character" w:customStyle="1" w:styleId="Kop6Char">
    <w:name w:val="Kop 6 Char"/>
    <w:basedOn w:val="Standaardalinea-lettertype"/>
    <w:link w:val="Kop6"/>
    <w:uiPriority w:val="9"/>
    <w:semiHidden/>
    <w:rPr>
      <w:rFonts w:cs="Times New Roman"/>
      <w:b/>
      <w:color w:val="DD8047"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000000" w:themeColor="text1"/>
      <w:spacing w:val="10"/>
      <w:sz w:val="23"/>
      <w:szCs w:val="20"/>
    </w:rPr>
  </w:style>
  <w:style w:type="character" w:customStyle="1" w:styleId="Kop8Char">
    <w:name w:val="Kop 8 Char"/>
    <w:basedOn w:val="Standaardalinea-lettertype"/>
    <w:link w:val="Kop8"/>
    <w:uiPriority w:val="9"/>
    <w:semiHidden/>
    <w:rPr>
      <w:rFonts w:cs="Times New Roman"/>
      <w:b/>
      <w:i/>
      <w:color w:val="94B6D2" w:themeColor="accent1"/>
      <w:spacing w:val="10"/>
      <w:sz w:val="24"/>
      <w:szCs w:val="20"/>
    </w:rPr>
  </w:style>
  <w:style w:type="character" w:customStyle="1" w:styleId="Kop9Char">
    <w:name w:val="Kop 9 Char"/>
    <w:basedOn w:val="Standaardalinea-lettertype"/>
    <w:link w:val="Kop9"/>
    <w:uiPriority w:val="9"/>
    <w:semiHidden/>
    <w:rPr>
      <w:rFonts w:cs="Times New Roman"/>
      <w:b/>
      <w:caps/>
      <w:color w:val="A5AB81" w:themeColor="accent3"/>
      <w:spacing w:val="40"/>
      <w:sz w:val="20"/>
      <w:szCs w:val="20"/>
    </w:rPr>
  </w:style>
  <w:style w:type="character" w:styleId="Hyperlink">
    <w:name w:val="Hyperlink"/>
    <w:basedOn w:val="Standaardalinea-lettertype"/>
    <w:uiPriority w:val="99"/>
    <w:unhideWhenUsed/>
    <w:rPr>
      <w:color w:val="F7B615" w:themeColor="hyperlink"/>
      <w:u w:val="single"/>
    </w:rPr>
  </w:style>
  <w:style w:type="character" w:styleId="Intensievebenadrukking">
    <w:name w:val="Intense Emphasis"/>
    <w:basedOn w:val="Standaardalinea-lettertype"/>
    <w:uiPriority w:val="21"/>
    <w:qFormat/>
    <w:rPr>
      <w:rFonts w:asciiTheme="minorHAnsi" w:hAnsiTheme="minorHAnsi"/>
      <w:b/>
      <w:dstrike w:val="0"/>
      <w:color w:val="DD8047"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2"/>
      </w:numPr>
    </w:pPr>
  </w:style>
  <w:style w:type="paragraph" w:styleId="Lijstopsomteken2">
    <w:name w:val="List Bullet 2"/>
    <w:basedOn w:val="Standaard"/>
    <w:uiPriority w:val="36"/>
    <w:unhideWhenUsed/>
    <w:qFormat/>
    <w:pPr>
      <w:numPr>
        <w:numId w:val="3"/>
      </w:numPr>
    </w:pPr>
    <w:rPr>
      <w:color w:val="94B6D2" w:themeColor="accent1"/>
    </w:rPr>
  </w:style>
  <w:style w:type="paragraph" w:styleId="Lijstopsomteken3">
    <w:name w:val="List Bullet 3"/>
    <w:basedOn w:val="Standaard"/>
    <w:uiPriority w:val="36"/>
    <w:unhideWhenUsed/>
    <w:qFormat/>
    <w:pPr>
      <w:numPr>
        <w:numId w:val="4"/>
      </w:numPr>
    </w:pPr>
    <w:rPr>
      <w:color w:val="DD8047" w:themeColor="accent2"/>
    </w:rPr>
  </w:style>
  <w:style w:type="paragraph" w:styleId="Lijstopsomteken4">
    <w:name w:val="List Bullet 4"/>
    <w:basedOn w:val="Standaard"/>
    <w:uiPriority w:val="36"/>
    <w:unhideWhenUsed/>
    <w:qFormat/>
    <w:pPr>
      <w:numPr>
        <w:numId w:val="5"/>
      </w:numPr>
    </w:pPr>
    <w:rPr>
      <w:caps/>
      <w:spacing w:val="4"/>
    </w:rPr>
  </w:style>
  <w:style w:type="paragraph" w:styleId="Lijstopsomteken5">
    <w:name w:val="List Bullet 5"/>
    <w:basedOn w:val="Standaard"/>
    <w:uiPriority w:val="36"/>
    <w:unhideWhenUsed/>
    <w:qFormat/>
    <w:pPr>
      <w:numPr>
        <w:numId w:val="6"/>
      </w:numPr>
    </w:pPr>
  </w:style>
  <w:style w:type="paragraph" w:styleId="Lijstalinea">
    <w:name w:val="List Paragraph"/>
    <w:basedOn w:val="Standaard"/>
    <w:link w:val="LijstalineaChar"/>
    <w:uiPriority w:val="34"/>
    <w:unhideWhenUsed/>
    <w:qFormat/>
    <w:pPr>
      <w:ind w:left="720"/>
      <w:contextualSpacing/>
    </w:pPr>
  </w:style>
  <w:style w:type="numbering" w:customStyle="1" w:styleId="Mediaanlijststijl">
    <w:name w:val="Mediaan lijststijl"/>
    <w:uiPriority w:val="99"/>
    <w:pPr>
      <w:numPr>
        <w:numId w:val="1"/>
      </w:numPr>
    </w:pPr>
  </w:style>
  <w:style w:type="paragraph" w:styleId="Geenafstand">
    <w:name w:val="No Spacing"/>
    <w:basedOn w:val="Standaard"/>
    <w:uiPriority w:val="99"/>
    <w:qFormat/>
    <w:pPr>
      <w:spacing w:line="240" w:lineRule="auto"/>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775F55" w:themeColor="text2"/>
      <w:spacing w:val="6"/>
    </w:rPr>
  </w:style>
  <w:style w:type="character" w:customStyle="1" w:styleId="CitaatChar">
    <w:name w:val="Citaat Char"/>
    <w:basedOn w:val="Standaardalinea-lettertype"/>
    <w:link w:val="Citaat"/>
    <w:uiPriority w:val="29"/>
    <w:rPr>
      <w:rFonts w:cs="Times New Roman"/>
      <w:i/>
      <w:smallCaps/>
      <w:color w:val="775F55" w:themeColor="text2"/>
      <w:spacing w:val="6"/>
      <w:sz w:val="23"/>
      <w:szCs w:val="20"/>
    </w:rPr>
  </w:style>
  <w:style w:type="character" w:styleId="Zwaar">
    <w:name w:val="Strong"/>
    <w:uiPriority w:val="22"/>
    <w:qFormat/>
    <w:rPr>
      <w:rFonts w:asciiTheme="minorHAnsi" w:hAnsiTheme="minorHAnsi"/>
      <w:b/>
      <w:color w:val="DD8047" w:themeColor="accent2"/>
    </w:rPr>
  </w:style>
  <w:style w:type="character" w:styleId="Subtielebenadrukking">
    <w:name w:val="Subtle Emphasis"/>
    <w:basedOn w:val="Standaardalinea-lettertype"/>
    <w:uiPriority w:val="19"/>
    <w:qFormat/>
    <w:rPr>
      <w:rFonts w:asciiTheme="minorHAnsi" w:hAnsiTheme="minorHAnsi"/>
      <w:i/>
      <w:sz w:val="23"/>
    </w:rPr>
  </w:style>
  <w:style w:type="character" w:styleId="Subtieleverwijzing">
    <w:name w:val="Subtle Reference"/>
    <w:basedOn w:val="Standaardalinea-lettertype"/>
    <w:uiPriority w:val="31"/>
    <w:qFormat/>
    <w:rPr>
      <w:rFonts w:asciiTheme="minorHAnsi" w:hAnsiTheme="minorHAnsi"/>
      <w:b/>
      <w:i/>
      <w:color w:val="775F55" w:themeColor="text2"/>
      <w:sz w:val="23"/>
    </w:rPr>
  </w:style>
  <w:style w:type="table" w:styleId="Tabelraster">
    <w:name w:val="Table Grid"/>
    <w:basedOn w:val="Standaardtabe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pPr>
      <w:tabs>
        <w:tab w:val="right" w:leader="dot" w:pos="8630"/>
      </w:tabs>
      <w:spacing w:before="180" w:after="40" w:line="240" w:lineRule="auto"/>
    </w:pPr>
    <w:rPr>
      <w:b/>
      <w:caps/>
      <w:noProof/>
      <w:color w:val="775F55" w:themeColor="text2"/>
    </w:rPr>
  </w:style>
  <w:style w:type="paragraph" w:styleId="Inhopg2">
    <w:name w:val="toc 2"/>
    <w:basedOn w:val="Standaard"/>
    <w:next w:val="Standaard"/>
    <w:autoRedefine/>
    <w:uiPriority w:val="39"/>
    <w:unhideWhenUsed/>
    <w:pPr>
      <w:tabs>
        <w:tab w:val="right" w:leader="dot" w:pos="8630"/>
      </w:tabs>
      <w:spacing w:after="40" w:line="240" w:lineRule="auto"/>
      <w:ind w:left="144"/>
    </w:pPr>
    <w:rPr>
      <w:noProof/>
    </w:rPr>
  </w:style>
  <w:style w:type="paragraph" w:styleId="Inhopg3">
    <w:name w:val="toc 3"/>
    <w:basedOn w:val="Standaard"/>
    <w:next w:val="Standaard"/>
    <w:autoRedefine/>
    <w:uiPriority w:val="39"/>
    <w:unhideWhenUsed/>
    <w:qFormat/>
    <w:pPr>
      <w:tabs>
        <w:tab w:val="right" w:leader="dot" w:pos="8630"/>
      </w:tabs>
      <w:spacing w:after="40" w:line="240" w:lineRule="auto"/>
      <w:ind w:left="288"/>
    </w:pPr>
    <w:rPr>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rPr>
      <w:b/>
      <w:szCs w:val="24"/>
    </w:rPr>
  </w:style>
  <w:style w:type="paragraph" w:customStyle="1" w:styleId="Bedrijfsnaam">
    <w:name w:val="Bedrijfsnaam"/>
    <w:basedOn w:val="Standaard"/>
    <w:uiPriority w:val="49"/>
    <w:rPr>
      <w:rFonts w:cstheme="minorHAnsi"/>
      <w:sz w:val="36"/>
      <w:szCs w:val="36"/>
    </w:rPr>
  </w:style>
  <w:style w:type="paragraph" w:customStyle="1" w:styleId="Voetteksteven">
    <w:name w:val="Voettekst even"/>
    <w:basedOn w:val="Standaard"/>
    <w:unhideWhenUsed/>
    <w:qFormat/>
    <w:pPr>
      <w:pBdr>
        <w:top w:val="single" w:sz="4" w:space="1" w:color="94B6D2" w:themeColor="accent1"/>
      </w:pBdr>
    </w:pPr>
    <w:rPr>
      <w:color w:val="775F55" w:themeColor="text2"/>
      <w:sz w:val="20"/>
    </w:rPr>
  </w:style>
  <w:style w:type="paragraph" w:customStyle="1" w:styleId="Voettekstoneven">
    <w:name w:val="Voettekst oneven"/>
    <w:basedOn w:val="Standaard"/>
    <w:unhideWhenUsed/>
    <w:qFormat/>
    <w:pPr>
      <w:pBdr>
        <w:top w:val="single" w:sz="4" w:space="1" w:color="94B6D2" w:themeColor="accent1"/>
      </w:pBdr>
      <w:jc w:val="right"/>
    </w:pPr>
    <w:rPr>
      <w:color w:val="775F55" w:themeColor="text2"/>
      <w:sz w:val="20"/>
    </w:rPr>
  </w:style>
  <w:style w:type="paragraph" w:customStyle="1" w:styleId="Kopteksteven">
    <w:name w:val="Koptekst even"/>
    <w:basedOn w:val="Standaard"/>
    <w:unhideWhenUsed/>
    <w:qFormat/>
    <w:pPr>
      <w:pBdr>
        <w:bottom w:val="single" w:sz="4" w:space="1" w:color="94B6D2" w:themeColor="accent1"/>
      </w:pBdr>
      <w:spacing w:line="240" w:lineRule="auto"/>
    </w:pPr>
    <w:rPr>
      <w:rFonts w:eastAsia="Times New Roman"/>
      <w:b/>
      <w:color w:val="775F55" w:themeColor="text2"/>
      <w:sz w:val="20"/>
      <w:szCs w:val="24"/>
    </w:rPr>
  </w:style>
  <w:style w:type="paragraph" w:customStyle="1" w:styleId="Koptekstoneven">
    <w:name w:val="Koptekst oneven"/>
    <w:basedOn w:val="Standaard"/>
    <w:unhideWhenUsed/>
    <w:qFormat/>
    <w:pPr>
      <w:pBdr>
        <w:bottom w:val="single" w:sz="4" w:space="1" w:color="94B6D2" w:themeColor="accent1"/>
      </w:pBdr>
      <w:spacing w:line="240" w:lineRule="auto"/>
      <w:jc w:val="right"/>
    </w:pPr>
    <w:rPr>
      <w:rFonts w:eastAsia="Times New Roman"/>
      <w:b/>
      <w:color w:val="775F55" w:themeColor="text2"/>
      <w:sz w:val="20"/>
      <w:szCs w:val="24"/>
    </w:rPr>
  </w:style>
  <w:style w:type="paragraph" w:customStyle="1" w:styleId="GeenAfstand0">
    <w:name w:val="GeenAfstand"/>
    <w:basedOn w:val="Standaard"/>
    <w:qFormat/>
    <w:pPr>
      <w:framePr w:wrap="auto" w:hAnchor="page" w:xAlign="center" w:yAlign="top"/>
      <w:spacing w:line="240" w:lineRule="auto"/>
      <w:suppressOverlap/>
    </w:pPr>
    <w:rPr>
      <w:szCs w:val="120"/>
    </w:rPr>
  </w:style>
  <w:style w:type="paragraph" w:styleId="Kopvaninhoudsopgave">
    <w:name w:val="TOC Heading"/>
    <w:basedOn w:val="Kop1"/>
    <w:next w:val="Standaard"/>
    <w:uiPriority w:val="39"/>
    <w:unhideWhenUsed/>
    <w:qFormat/>
    <w:rsid w:val="006D5B35"/>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table" w:styleId="Rastertabel2-Accent5">
    <w:name w:val="Grid Table 2 Accent 5"/>
    <w:basedOn w:val="Standaardtabel"/>
    <w:uiPriority w:val="47"/>
    <w:rsid w:val="00EC1196"/>
    <w:pPr>
      <w:spacing w:after="0" w:line="240" w:lineRule="auto"/>
    </w:pPr>
    <w:rPr>
      <w:rFonts w:cstheme="minorBidi"/>
      <w:kern w:val="0"/>
      <w:sz w:val="22"/>
      <w:szCs w:val="22"/>
      <w:lang w:eastAsia="en-US"/>
      <w14:ligatures w14:val="none"/>
    </w:r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Rastertabel4-Accent2">
    <w:name w:val="Grid Table 4 Accent 2"/>
    <w:basedOn w:val="Standaardtabel"/>
    <w:uiPriority w:val="49"/>
    <w:rsid w:val="00EC1196"/>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jsttabel3-Accent2">
    <w:name w:val="List Table 3 Accent 2"/>
    <w:basedOn w:val="Standaardtabel"/>
    <w:uiPriority w:val="48"/>
    <w:rsid w:val="00EC1196"/>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jsttabel4-Accent2">
    <w:name w:val="List Table 4 Accent 2"/>
    <w:basedOn w:val="Standaardtabel"/>
    <w:uiPriority w:val="49"/>
    <w:rsid w:val="00EC1196"/>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paragraph" w:styleId="Normaalweb">
    <w:name w:val="Normal (Web)"/>
    <w:basedOn w:val="Standaard"/>
    <w:uiPriority w:val="99"/>
    <w:unhideWhenUsed/>
    <w:rsid w:val="00931B66"/>
    <w:pPr>
      <w:spacing w:before="100" w:beforeAutospacing="1" w:after="100" w:afterAutospacing="1" w:line="240" w:lineRule="auto"/>
    </w:pPr>
    <w:rPr>
      <w:rFonts w:ascii="Times New Roman" w:eastAsia="Times New Roman" w:hAnsi="Times New Roman"/>
      <w:kern w:val="0"/>
      <w:szCs w:val="24"/>
      <w14:ligatures w14:val="none"/>
    </w:rPr>
  </w:style>
  <w:style w:type="table" w:styleId="Rastertabel4-Accent3">
    <w:name w:val="Grid Table 4 Accent 3"/>
    <w:basedOn w:val="Standaardtabel"/>
    <w:uiPriority w:val="49"/>
    <w:rsid w:val="00931B66"/>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Rastertabel2-Accent1">
    <w:name w:val="Grid Table 2 Accent 1"/>
    <w:basedOn w:val="Standaardtabel"/>
    <w:uiPriority w:val="47"/>
    <w:rsid w:val="007E381E"/>
    <w:pPr>
      <w:spacing w:after="0" w:line="240" w:lineRule="auto"/>
    </w:pPr>
    <w:rPr>
      <w:rFonts w:cstheme="minorBidi"/>
      <w:kern w:val="0"/>
      <w:sz w:val="22"/>
      <w:szCs w:val="22"/>
      <w:lang w:eastAsia="en-US"/>
      <w14:ligatures w14:val="none"/>
    </w:r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3-Accent6">
    <w:name w:val="Grid Table 3 Accent 6"/>
    <w:basedOn w:val="Standaardtabel"/>
    <w:uiPriority w:val="48"/>
    <w:rsid w:val="007E381E"/>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Rastertabel5donker-Accent2">
    <w:name w:val="Grid Table 5 Dark Accent 2"/>
    <w:basedOn w:val="Standaardtabel"/>
    <w:uiPriority w:val="50"/>
    <w:rsid w:val="00D56F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character" w:customStyle="1" w:styleId="apple-converted-space">
    <w:name w:val="apple-converted-space"/>
    <w:basedOn w:val="Standaardalinea-lettertype"/>
    <w:rsid w:val="00385E2A"/>
  </w:style>
  <w:style w:type="table" w:styleId="Rastertabel3-Accent2">
    <w:name w:val="Grid Table 3 Accent 2"/>
    <w:basedOn w:val="Standaardtabel"/>
    <w:uiPriority w:val="48"/>
    <w:rsid w:val="005D78F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character" w:customStyle="1" w:styleId="adr">
    <w:name w:val="adr"/>
    <w:basedOn w:val="Standaardalinea-lettertype"/>
    <w:rsid w:val="00E22A65"/>
  </w:style>
  <w:style w:type="character" w:styleId="Verwijzingopmerking">
    <w:name w:val="annotation reference"/>
    <w:basedOn w:val="Standaardalinea-lettertype"/>
    <w:uiPriority w:val="99"/>
    <w:semiHidden/>
    <w:unhideWhenUsed/>
    <w:rsid w:val="00231DF1"/>
    <w:rPr>
      <w:sz w:val="16"/>
      <w:szCs w:val="16"/>
    </w:rPr>
  </w:style>
  <w:style w:type="paragraph" w:styleId="Tekstopmerking">
    <w:name w:val="annotation text"/>
    <w:basedOn w:val="Standaard"/>
    <w:link w:val="TekstopmerkingChar"/>
    <w:uiPriority w:val="99"/>
    <w:semiHidden/>
    <w:unhideWhenUsed/>
    <w:rsid w:val="00231DF1"/>
    <w:pPr>
      <w:spacing w:line="240" w:lineRule="auto"/>
    </w:pPr>
    <w:rPr>
      <w:sz w:val="20"/>
    </w:rPr>
  </w:style>
  <w:style w:type="character" w:customStyle="1" w:styleId="TekstopmerkingChar">
    <w:name w:val="Tekst opmerking Char"/>
    <w:basedOn w:val="Standaardalinea-lettertype"/>
    <w:link w:val="Tekstopmerking"/>
    <w:uiPriority w:val="99"/>
    <w:semiHidden/>
    <w:rsid w:val="00231DF1"/>
    <w:rPr>
      <w:sz w:val="20"/>
    </w:rPr>
  </w:style>
  <w:style w:type="paragraph" w:styleId="Onderwerpvanopmerking">
    <w:name w:val="annotation subject"/>
    <w:basedOn w:val="Tekstopmerking"/>
    <w:next w:val="Tekstopmerking"/>
    <w:link w:val="OnderwerpvanopmerkingChar"/>
    <w:uiPriority w:val="99"/>
    <w:semiHidden/>
    <w:unhideWhenUsed/>
    <w:rsid w:val="00231DF1"/>
    <w:rPr>
      <w:b/>
      <w:bCs/>
    </w:rPr>
  </w:style>
  <w:style w:type="character" w:customStyle="1" w:styleId="OnderwerpvanopmerkingChar">
    <w:name w:val="Onderwerp van opmerking Char"/>
    <w:basedOn w:val="TekstopmerkingChar"/>
    <w:link w:val="Onderwerpvanopmerking"/>
    <w:uiPriority w:val="99"/>
    <w:semiHidden/>
    <w:rsid w:val="00231DF1"/>
    <w:rPr>
      <w:b/>
      <w:bCs/>
      <w:sz w:val="20"/>
    </w:rPr>
  </w:style>
  <w:style w:type="character" w:customStyle="1" w:styleId="LijstalineaChar">
    <w:name w:val="Lijstalinea Char"/>
    <w:basedOn w:val="Standaardalinea-lettertype"/>
    <w:link w:val="Lijstalinea"/>
    <w:uiPriority w:val="34"/>
    <w:rsid w:val="004E2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8023">
      <w:bodyDiv w:val="1"/>
      <w:marLeft w:val="0"/>
      <w:marRight w:val="0"/>
      <w:marTop w:val="0"/>
      <w:marBottom w:val="0"/>
      <w:divBdr>
        <w:top w:val="none" w:sz="0" w:space="0" w:color="auto"/>
        <w:left w:val="none" w:sz="0" w:space="0" w:color="auto"/>
        <w:bottom w:val="none" w:sz="0" w:space="0" w:color="auto"/>
        <w:right w:val="none" w:sz="0" w:space="0" w:color="auto"/>
      </w:divBdr>
    </w:div>
    <w:div w:id="624239657">
      <w:bodyDiv w:val="1"/>
      <w:marLeft w:val="0"/>
      <w:marRight w:val="0"/>
      <w:marTop w:val="0"/>
      <w:marBottom w:val="0"/>
      <w:divBdr>
        <w:top w:val="none" w:sz="0" w:space="0" w:color="auto"/>
        <w:left w:val="none" w:sz="0" w:space="0" w:color="auto"/>
        <w:bottom w:val="none" w:sz="0" w:space="0" w:color="auto"/>
        <w:right w:val="none" w:sz="0" w:space="0" w:color="auto"/>
      </w:divBdr>
      <w:divsChild>
        <w:div w:id="1222444031">
          <w:marLeft w:val="0"/>
          <w:marRight w:val="0"/>
          <w:marTop w:val="0"/>
          <w:marBottom w:val="0"/>
          <w:divBdr>
            <w:top w:val="none" w:sz="0" w:space="0" w:color="auto"/>
            <w:left w:val="none" w:sz="0" w:space="0" w:color="auto"/>
            <w:bottom w:val="none" w:sz="0" w:space="0" w:color="auto"/>
            <w:right w:val="none" w:sz="0" w:space="0" w:color="auto"/>
          </w:divBdr>
        </w:div>
        <w:div w:id="1354455453">
          <w:marLeft w:val="0"/>
          <w:marRight w:val="0"/>
          <w:marTop w:val="0"/>
          <w:marBottom w:val="0"/>
          <w:divBdr>
            <w:top w:val="none" w:sz="0" w:space="0" w:color="auto"/>
            <w:left w:val="none" w:sz="0" w:space="0" w:color="auto"/>
            <w:bottom w:val="none" w:sz="0" w:space="0" w:color="auto"/>
            <w:right w:val="none" w:sz="0" w:space="0" w:color="auto"/>
          </w:divBdr>
        </w:div>
        <w:div w:id="213542754">
          <w:marLeft w:val="0"/>
          <w:marRight w:val="0"/>
          <w:marTop w:val="0"/>
          <w:marBottom w:val="0"/>
          <w:divBdr>
            <w:top w:val="none" w:sz="0" w:space="0" w:color="auto"/>
            <w:left w:val="none" w:sz="0" w:space="0" w:color="auto"/>
            <w:bottom w:val="none" w:sz="0" w:space="0" w:color="auto"/>
            <w:right w:val="none" w:sz="0" w:space="0" w:color="auto"/>
          </w:divBdr>
        </w:div>
        <w:div w:id="800154800">
          <w:marLeft w:val="0"/>
          <w:marRight w:val="0"/>
          <w:marTop w:val="0"/>
          <w:marBottom w:val="0"/>
          <w:divBdr>
            <w:top w:val="none" w:sz="0" w:space="0" w:color="auto"/>
            <w:left w:val="none" w:sz="0" w:space="0" w:color="auto"/>
            <w:bottom w:val="none" w:sz="0" w:space="0" w:color="auto"/>
            <w:right w:val="none" w:sz="0" w:space="0" w:color="auto"/>
          </w:divBdr>
        </w:div>
        <w:div w:id="1361860260">
          <w:marLeft w:val="0"/>
          <w:marRight w:val="0"/>
          <w:marTop w:val="0"/>
          <w:marBottom w:val="0"/>
          <w:divBdr>
            <w:top w:val="none" w:sz="0" w:space="0" w:color="auto"/>
            <w:left w:val="none" w:sz="0" w:space="0" w:color="auto"/>
            <w:bottom w:val="none" w:sz="0" w:space="0" w:color="auto"/>
            <w:right w:val="none" w:sz="0" w:space="0" w:color="auto"/>
          </w:divBdr>
        </w:div>
        <w:div w:id="1709645268">
          <w:marLeft w:val="0"/>
          <w:marRight w:val="0"/>
          <w:marTop w:val="0"/>
          <w:marBottom w:val="0"/>
          <w:divBdr>
            <w:top w:val="none" w:sz="0" w:space="0" w:color="auto"/>
            <w:left w:val="none" w:sz="0" w:space="0" w:color="auto"/>
            <w:bottom w:val="none" w:sz="0" w:space="0" w:color="auto"/>
            <w:right w:val="none" w:sz="0" w:space="0" w:color="auto"/>
          </w:divBdr>
        </w:div>
        <w:div w:id="1565490194">
          <w:marLeft w:val="0"/>
          <w:marRight w:val="0"/>
          <w:marTop w:val="0"/>
          <w:marBottom w:val="0"/>
          <w:divBdr>
            <w:top w:val="none" w:sz="0" w:space="0" w:color="auto"/>
            <w:left w:val="none" w:sz="0" w:space="0" w:color="auto"/>
            <w:bottom w:val="none" w:sz="0" w:space="0" w:color="auto"/>
            <w:right w:val="none" w:sz="0" w:space="0" w:color="auto"/>
          </w:divBdr>
        </w:div>
        <w:div w:id="2095009223">
          <w:marLeft w:val="0"/>
          <w:marRight w:val="0"/>
          <w:marTop w:val="0"/>
          <w:marBottom w:val="0"/>
          <w:divBdr>
            <w:top w:val="none" w:sz="0" w:space="0" w:color="auto"/>
            <w:left w:val="none" w:sz="0" w:space="0" w:color="auto"/>
            <w:bottom w:val="none" w:sz="0" w:space="0" w:color="auto"/>
            <w:right w:val="none" w:sz="0" w:space="0" w:color="auto"/>
          </w:divBdr>
        </w:div>
        <w:div w:id="2030257564">
          <w:marLeft w:val="0"/>
          <w:marRight w:val="0"/>
          <w:marTop w:val="0"/>
          <w:marBottom w:val="0"/>
          <w:divBdr>
            <w:top w:val="none" w:sz="0" w:space="0" w:color="auto"/>
            <w:left w:val="none" w:sz="0" w:space="0" w:color="auto"/>
            <w:bottom w:val="none" w:sz="0" w:space="0" w:color="auto"/>
            <w:right w:val="none" w:sz="0" w:space="0" w:color="auto"/>
          </w:divBdr>
        </w:div>
        <w:div w:id="110980083">
          <w:marLeft w:val="0"/>
          <w:marRight w:val="0"/>
          <w:marTop w:val="0"/>
          <w:marBottom w:val="0"/>
          <w:divBdr>
            <w:top w:val="none" w:sz="0" w:space="0" w:color="auto"/>
            <w:left w:val="none" w:sz="0" w:space="0" w:color="auto"/>
            <w:bottom w:val="none" w:sz="0" w:space="0" w:color="auto"/>
            <w:right w:val="none" w:sz="0" w:space="0" w:color="auto"/>
          </w:divBdr>
        </w:div>
        <w:div w:id="1886485015">
          <w:marLeft w:val="0"/>
          <w:marRight w:val="0"/>
          <w:marTop w:val="0"/>
          <w:marBottom w:val="0"/>
          <w:divBdr>
            <w:top w:val="none" w:sz="0" w:space="0" w:color="auto"/>
            <w:left w:val="none" w:sz="0" w:space="0" w:color="auto"/>
            <w:bottom w:val="none" w:sz="0" w:space="0" w:color="auto"/>
            <w:right w:val="none" w:sz="0" w:space="0" w:color="auto"/>
          </w:divBdr>
        </w:div>
        <w:div w:id="2033533307">
          <w:marLeft w:val="0"/>
          <w:marRight w:val="0"/>
          <w:marTop w:val="0"/>
          <w:marBottom w:val="0"/>
          <w:divBdr>
            <w:top w:val="none" w:sz="0" w:space="0" w:color="auto"/>
            <w:left w:val="none" w:sz="0" w:space="0" w:color="auto"/>
            <w:bottom w:val="none" w:sz="0" w:space="0" w:color="auto"/>
            <w:right w:val="none" w:sz="0" w:space="0" w:color="auto"/>
          </w:divBdr>
        </w:div>
        <w:div w:id="506210120">
          <w:marLeft w:val="0"/>
          <w:marRight w:val="0"/>
          <w:marTop w:val="0"/>
          <w:marBottom w:val="0"/>
          <w:divBdr>
            <w:top w:val="none" w:sz="0" w:space="0" w:color="auto"/>
            <w:left w:val="none" w:sz="0" w:space="0" w:color="auto"/>
            <w:bottom w:val="none" w:sz="0" w:space="0" w:color="auto"/>
            <w:right w:val="none" w:sz="0" w:space="0" w:color="auto"/>
          </w:divBdr>
        </w:div>
        <w:div w:id="16855124">
          <w:marLeft w:val="0"/>
          <w:marRight w:val="0"/>
          <w:marTop w:val="0"/>
          <w:marBottom w:val="0"/>
          <w:divBdr>
            <w:top w:val="none" w:sz="0" w:space="0" w:color="auto"/>
            <w:left w:val="none" w:sz="0" w:space="0" w:color="auto"/>
            <w:bottom w:val="none" w:sz="0" w:space="0" w:color="auto"/>
            <w:right w:val="none" w:sz="0" w:space="0" w:color="auto"/>
          </w:divBdr>
        </w:div>
        <w:div w:id="164562810">
          <w:marLeft w:val="0"/>
          <w:marRight w:val="0"/>
          <w:marTop w:val="0"/>
          <w:marBottom w:val="0"/>
          <w:divBdr>
            <w:top w:val="none" w:sz="0" w:space="0" w:color="auto"/>
            <w:left w:val="none" w:sz="0" w:space="0" w:color="auto"/>
            <w:bottom w:val="none" w:sz="0" w:space="0" w:color="auto"/>
            <w:right w:val="none" w:sz="0" w:space="0" w:color="auto"/>
          </w:divBdr>
        </w:div>
        <w:div w:id="1447193498">
          <w:marLeft w:val="0"/>
          <w:marRight w:val="0"/>
          <w:marTop w:val="0"/>
          <w:marBottom w:val="0"/>
          <w:divBdr>
            <w:top w:val="none" w:sz="0" w:space="0" w:color="auto"/>
            <w:left w:val="none" w:sz="0" w:space="0" w:color="auto"/>
            <w:bottom w:val="none" w:sz="0" w:space="0" w:color="auto"/>
            <w:right w:val="none" w:sz="0" w:space="0" w:color="auto"/>
          </w:divBdr>
        </w:div>
        <w:div w:id="652485316">
          <w:marLeft w:val="0"/>
          <w:marRight w:val="0"/>
          <w:marTop w:val="0"/>
          <w:marBottom w:val="0"/>
          <w:divBdr>
            <w:top w:val="none" w:sz="0" w:space="0" w:color="auto"/>
            <w:left w:val="none" w:sz="0" w:space="0" w:color="auto"/>
            <w:bottom w:val="none" w:sz="0" w:space="0" w:color="auto"/>
            <w:right w:val="none" w:sz="0" w:space="0" w:color="auto"/>
          </w:divBdr>
        </w:div>
        <w:div w:id="1123887611">
          <w:marLeft w:val="0"/>
          <w:marRight w:val="0"/>
          <w:marTop w:val="0"/>
          <w:marBottom w:val="0"/>
          <w:divBdr>
            <w:top w:val="none" w:sz="0" w:space="0" w:color="auto"/>
            <w:left w:val="none" w:sz="0" w:space="0" w:color="auto"/>
            <w:bottom w:val="none" w:sz="0" w:space="0" w:color="auto"/>
            <w:right w:val="none" w:sz="0" w:space="0" w:color="auto"/>
          </w:divBdr>
        </w:div>
        <w:div w:id="298464118">
          <w:marLeft w:val="0"/>
          <w:marRight w:val="0"/>
          <w:marTop w:val="0"/>
          <w:marBottom w:val="0"/>
          <w:divBdr>
            <w:top w:val="none" w:sz="0" w:space="0" w:color="auto"/>
            <w:left w:val="none" w:sz="0" w:space="0" w:color="auto"/>
            <w:bottom w:val="none" w:sz="0" w:space="0" w:color="auto"/>
            <w:right w:val="none" w:sz="0" w:space="0" w:color="auto"/>
          </w:divBdr>
        </w:div>
        <w:div w:id="1321037744">
          <w:marLeft w:val="0"/>
          <w:marRight w:val="0"/>
          <w:marTop w:val="0"/>
          <w:marBottom w:val="0"/>
          <w:divBdr>
            <w:top w:val="none" w:sz="0" w:space="0" w:color="auto"/>
            <w:left w:val="none" w:sz="0" w:space="0" w:color="auto"/>
            <w:bottom w:val="none" w:sz="0" w:space="0" w:color="auto"/>
            <w:right w:val="none" w:sz="0" w:space="0" w:color="auto"/>
          </w:divBdr>
        </w:div>
        <w:div w:id="1543058231">
          <w:marLeft w:val="0"/>
          <w:marRight w:val="0"/>
          <w:marTop w:val="0"/>
          <w:marBottom w:val="0"/>
          <w:divBdr>
            <w:top w:val="none" w:sz="0" w:space="0" w:color="auto"/>
            <w:left w:val="none" w:sz="0" w:space="0" w:color="auto"/>
            <w:bottom w:val="none" w:sz="0" w:space="0" w:color="auto"/>
            <w:right w:val="none" w:sz="0" w:space="0" w:color="auto"/>
          </w:divBdr>
        </w:div>
        <w:div w:id="1851331894">
          <w:marLeft w:val="0"/>
          <w:marRight w:val="0"/>
          <w:marTop w:val="0"/>
          <w:marBottom w:val="0"/>
          <w:divBdr>
            <w:top w:val="none" w:sz="0" w:space="0" w:color="auto"/>
            <w:left w:val="none" w:sz="0" w:space="0" w:color="auto"/>
            <w:bottom w:val="none" w:sz="0" w:space="0" w:color="auto"/>
            <w:right w:val="none" w:sz="0" w:space="0" w:color="auto"/>
          </w:divBdr>
        </w:div>
        <w:div w:id="1257327542">
          <w:marLeft w:val="0"/>
          <w:marRight w:val="0"/>
          <w:marTop w:val="0"/>
          <w:marBottom w:val="0"/>
          <w:divBdr>
            <w:top w:val="none" w:sz="0" w:space="0" w:color="auto"/>
            <w:left w:val="none" w:sz="0" w:space="0" w:color="auto"/>
            <w:bottom w:val="none" w:sz="0" w:space="0" w:color="auto"/>
            <w:right w:val="none" w:sz="0" w:space="0" w:color="auto"/>
          </w:divBdr>
          <w:divsChild>
            <w:div w:id="1341421503">
              <w:marLeft w:val="0"/>
              <w:marRight w:val="0"/>
              <w:marTop w:val="0"/>
              <w:marBottom w:val="0"/>
              <w:divBdr>
                <w:top w:val="none" w:sz="0" w:space="0" w:color="auto"/>
                <w:left w:val="none" w:sz="0" w:space="0" w:color="auto"/>
                <w:bottom w:val="none" w:sz="0" w:space="0" w:color="auto"/>
                <w:right w:val="none" w:sz="0" w:space="0" w:color="auto"/>
              </w:divBdr>
            </w:div>
            <w:div w:id="245724994">
              <w:marLeft w:val="0"/>
              <w:marRight w:val="0"/>
              <w:marTop w:val="0"/>
              <w:marBottom w:val="0"/>
              <w:divBdr>
                <w:top w:val="none" w:sz="0" w:space="0" w:color="auto"/>
                <w:left w:val="none" w:sz="0" w:space="0" w:color="auto"/>
                <w:bottom w:val="none" w:sz="0" w:space="0" w:color="auto"/>
                <w:right w:val="none" w:sz="0" w:space="0" w:color="auto"/>
              </w:divBdr>
            </w:div>
            <w:div w:id="1432697793">
              <w:marLeft w:val="0"/>
              <w:marRight w:val="0"/>
              <w:marTop w:val="0"/>
              <w:marBottom w:val="0"/>
              <w:divBdr>
                <w:top w:val="none" w:sz="0" w:space="0" w:color="auto"/>
                <w:left w:val="none" w:sz="0" w:space="0" w:color="auto"/>
                <w:bottom w:val="none" w:sz="0" w:space="0" w:color="auto"/>
                <w:right w:val="none" w:sz="0" w:space="0" w:color="auto"/>
              </w:divBdr>
            </w:div>
            <w:div w:id="1731489881">
              <w:marLeft w:val="0"/>
              <w:marRight w:val="0"/>
              <w:marTop w:val="0"/>
              <w:marBottom w:val="0"/>
              <w:divBdr>
                <w:top w:val="none" w:sz="0" w:space="0" w:color="auto"/>
                <w:left w:val="none" w:sz="0" w:space="0" w:color="auto"/>
                <w:bottom w:val="none" w:sz="0" w:space="0" w:color="auto"/>
                <w:right w:val="none" w:sz="0" w:space="0" w:color="auto"/>
              </w:divBdr>
            </w:div>
            <w:div w:id="487289483">
              <w:marLeft w:val="0"/>
              <w:marRight w:val="0"/>
              <w:marTop w:val="0"/>
              <w:marBottom w:val="0"/>
              <w:divBdr>
                <w:top w:val="none" w:sz="0" w:space="0" w:color="auto"/>
                <w:left w:val="none" w:sz="0" w:space="0" w:color="auto"/>
                <w:bottom w:val="none" w:sz="0" w:space="0" w:color="auto"/>
                <w:right w:val="none" w:sz="0" w:space="0" w:color="auto"/>
              </w:divBdr>
            </w:div>
            <w:div w:id="1661107513">
              <w:marLeft w:val="0"/>
              <w:marRight w:val="0"/>
              <w:marTop w:val="0"/>
              <w:marBottom w:val="0"/>
              <w:divBdr>
                <w:top w:val="none" w:sz="0" w:space="0" w:color="auto"/>
                <w:left w:val="none" w:sz="0" w:space="0" w:color="auto"/>
                <w:bottom w:val="none" w:sz="0" w:space="0" w:color="auto"/>
                <w:right w:val="none" w:sz="0" w:space="0" w:color="auto"/>
              </w:divBdr>
            </w:div>
            <w:div w:id="574512989">
              <w:marLeft w:val="0"/>
              <w:marRight w:val="0"/>
              <w:marTop w:val="0"/>
              <w:marBottom w:val="0"/>
              <w:divBdr>
                <w:top w:val="none" w:sz="0" w:space="0" w:color="auto"/>
                <w:left w:val="none" w:sz="0" w:space="0" w:color="auto"/>
                <w:bottom w:val="none" w:sz="0" w:space="0" w:color="auto"/>
                <w:right w:val="none" w:sz="0" w:space="0" w:color="auto"/>
              </w:divBdr>
            </w:div>
            <w:div w:id="260184103">
              <w:marLeft w:val="0"/>
              <w:marRight w:val="0"/>
              <w:marTop w:val="0"/>
              <w:marBottom w:val="0"/>
              <w:divBdr>
                <w:top w:val="none" w:sz="0" w:space="0" w:color="auto"/>
                <w:left w:val="none" w:sz="0" w:space="0" w:color="auto"/>
                <w:bottom w:val="none" w:sz="0" w:space="0" w:color="auto"/>
                <w:right w:val="none" w:sz="0" w:space="0" w:color="auto"/>
              </w:divBdr>
            </w:div>
            <w:div w:id="623778003">
              <w:marLeft w:val="0"/>
              <w:marRight w:val="0"/>
              <w:marTop w:val="0"/>
              <w:marBottom w:val="0"/>
              <w:divBdr>
                <w:top w:val="none" w:sz="0" w:space="0" w:color="auto"/>
                <w:left w:val="none" w:sz="0" w:space="0" w:color="auto"/>
                <w:bottom w:val="none" w:sz="0" w:space="0" w:color="auto"/>
                <w:right w:val="none" w:sz="0" w:space="0" w:color="auto"/>
              </w:divBdr>
            </w:div>
            <w:div w:id="1633555990">
              <w:marLeft w:val="0"/>
              <w:marRight w:val="0"/>
              <w:marTop w:val="0"/>
              <w:marBottom w:val="0"/>
              <w:divBdr>
                <w:top w:val="none" w:sz="0" w:space="0" w:color="auto"/>
                <w:left w:val="none" w:sz="0" w:space="0" w:color="auto"/>
                <w:bottom w:val="none" w:sz="0" w:space="0" w:color="auto"/>
                <w:right w:val="none" w:sz="0" w:space="0" w:color="auto"/>
              </w:divBdr>
            </w:div>
            <w:div w:id="17310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990">
      <w:bodyDiv w:val="1"/>
      <w:marLeft w:val="0"/>
      <w:marRight w:val="0"/>
      <w:marTop w:val="0"/>
      <w:marBottom w:val="0"/>
      <w:divBdr>
        <w:top w:val="none" w:sz="0" w:space="0" w:color="auto"/>
        <w:left w:val="none" w:sz="0" w:space="0" w:color="auto"/>
        <w:bottom w:val="none" w:sz="0" w:space="0" w:color="auto"/>
        <w:right w:val="none" w:sz="0" w:space="0" w:color="auto"/>
      </w:divBdr>
    </w:div>
    <w:div w:id="1255742011">
      <w:bodyDiv w:val="1"/>
      <w:marLeft w:val="0"/>
      <w:marRight w:val="0"/>
      <w:marTop w:val="0"/>
      <w:marBottom w:val="0"/>
      <w:divBdr>
        <w:top w:val="none" w:sz="0" w:space="0" w:color="auto"/>
        <w:left w:val="none" w:sz="0" w:space="0" w:color="auto"/>
        <w:bottom w:val="none" w:sz="0" w:space="0" w:color="auto"/>
        <w:right w:val="none" w:sz="0" w:space="0" w:color="auto"/>
      </w:divBdr>
    </w:div>
    <w:div w:id="1371110407">
      <w:bodyDiv w:val="1"/>
      <w:marLeft w:val="0"/>
      <w:marRight w:val="0"/>
      <w:marTop w:val="0"/>
      <w:marBottom w:val="0"/>
      <w:divBdr>
        <w:top w:val="none" w:sz="0" w:space="0" w:color="auto"/>
        <w:left w:val="none" w:sz="0" w:space="0" w:color="auto"/>
        <w:bottom w:val="none" w:sz="0" w:space="0" w:color="auto"/>
        <w:right w:val="none" w:sz="0" w:space="0" w:color="auto"/>
      </w:divBdr>
      <w:divsChild>
        <w:div w:id="1553689768">
          <w:marLeft w:val="0"/>
          <w:marRight w:val="0"/>
          <w:marTop w:val="0"/>
          <w:marBottom w:val="0"/>
          <w:divBdr>
            <w:top w:val="none" w:sz="0" w:space="0" w:color="auto"/>
            <w:left w:val="none" w:sz="0" w:space="0" w:color="auto"/>
            <w:bottom w:val="none" w:sz="0" w:space="0" w:color="auto"/>
            <w:right w:val="none" w:sz="0" w:space="0" w:color="auto"/>
          </w:divBdr>
        </w:div>
        <w:div w:id="596594418">
          <w:marLeft w:val="0"/>
          <w:marRight w:val="0"/>
          <w:marTop w:val="0"/>
          <w:marBottom w:val="0"/>
          <w:divBdr>
            <w:top w:val="none" w:sz="0" w:space="0" w:color="auto"/>
            <w:left w:val="none" w:sz="0" w:space="0" w:color="auto"/>
            <w:bottom w:val="none" w:sz="0" w:space="0" w:color="auto"/>
            <w:right w:val="none" w:sz="0" w:space="0" w:color="auto"/>
          </w:divBdr>
        </w:div>
        <w:div w:id="966155674">
          <w:marLeft w:val="0"/>
          <w:marRight w:val="0"/>
          <w:marTop w:val="0"/>
          <w:marBottom w:val="0"/>
          <w:divBdr>
            <w:top w:val="none" w:sz="0" w:space="0" w:color="auto"/>
            <w:left w:val="none" w:sz="0" w:space="0" w:color="auto"/>
            <w:bottom w:val="none" w:sz="0" w:space="0" w:color="auto"/>
            <w:right w:val="none" w:sz="0" w:space="0" w:color="auto"/>
          </w:divBdr>
        </w:div>
        <w:div w:id="44569944">
          <w:marLeft w:val="0"/>
          <w:marRight w:val="0"/>
          <w:marTop w:val="0"/>
          <w:marBottom w:val="0"/>
          <w:divBdr>
            <w:top w:val="none" w:sz="0" w:space="0" w:color="auto"/>
            <w:left w:val="none" w:sz="0" w:space="0" w:color="auto"/>
            <w:bottom w:val="none" w:sz="0" w:space="0" w:color="auto"/>
            <w:right w:val="none" w:sz="0" w:space="0" w:color="auto"/>
          </w:divBdr>
        </w:div>
        <w:div w:id="1574125770">
          <w:marLeft w:val="0"/>
          <w:marRight w:val="0"/>
          <w:marTop w:val="0"/>
          <w:marBottom w:val="0"/>
          <w:divBdr>
            <w:top w:val="none" w:sz="0" w:space="0" w:color="auto"/>
            <w:left w:val="none" w:sz="0" w:space="0" w:color="auto"/>
            <w:bottom w:val="none" w:sz="0" w:space="0" w:color="auto"/>
            <w:right w:val="none" w:sz="0" w:space="0" w:color="auto"/>
          </w:divBdr>
        </w:div>
        <w:div w:id="577180089">
          <w:marLeft w:val="0"/>
          <w:marRight w:val="0"/>
          <w:marTop w:val="0"/>
          <w:marBottom w:val="0"/>
          <w:divBdr>
            <w:top w:val="none" w:sz="0" w:space="0" w:color="auto"/>
            <w:left w:val="none" w:sz="0" w:space="0" w:color="auto"/>
            <w:bottom w:val="none" w:sz="0" w:space="0" w:color="auto"/>
            <w:right w:val="none" w:sz="0" w:space="0" w:color="auto"/>
          </w:divBdr>
        </w:div>
        <w:div w:id="1798643225">
          <w:marLeft w:val="0"/>
          <w:marRight w:val="0"/>
          <w:marTop w:val="0"/>
          <w:marBottom w:val="0"/>
          <w:divBdr>
            <w:top w:val="none" w:sz="0" w:space="0" w:color="auto"/>
            <w:left w:val="none" w:sz="0" w:space="0" w:color="auto"/>
            <w:bottom w:val="none" w:sz="0" w:space="0" w:color="auto"/>
            <w:right w:val="none" w:sz="0" w:space="0" w:color="auto"/>
          </w:divBdr>
        </w:div>
        <w:div w:id="1121732213">
          <w:marLeft w:val="0"/>
          <w:marRight w:val="0"/>
          <w:marTop w:val="0"/>
          <w:marBottom w:val="0"/>
          <w:divBdr>
            <w:top w:val="none" w:sz="0" w:space="0" w:color="auto"/>
            <w:left w:val="none" w:sz="0" w:space="0" w:color="auto"/>
            <w:bottom w:val="none" w:sz="0" w:space="0" w:color="auto"/>
            <w:right w:val="none" w:sz="0" w:space="0" w:color="auto"/>
          </w:divBdr>
        </w:div>
        <w:div w:id="475880798">
          <w:marLeft w:val="0"/>
          <w:marRight w:val="0"/>
          <w:marTop w:val="0"/>
          <w:marBottom w:val="0"/>
          <w:divBdr>
            <w:top w:val="none" w:sz="0" w:space="0" w:color="auto"/>
            <w:left w:val="none" w:sz="0" w:space="0" w:color="auto"/>
            <w:bottom w:val="none" w:sz="0" w:space="0" w:color="auto"/>
            <w:right w:val="none" w:sz="0" w:space="0" w:color="auto"/>
          </w:divBdr>
        </w:div>
        <w:div w:id="1921595286">
          <w:marLeft w:val="0"/>
          <w:marRight w:val="0"/>
          <w:marTop w:val="0"/>
          <w:marBottom w:val="0"/>
          <w:divBdr>
            <w:top w:val="none" w:sz="0" w:space="0" w:color="auto"/>
            <w:left w:val="none" w:sz="0" w:space="0" w:color="auto"/>
            <w:bottom w:val="none" w:sz="0" w:space="0" w:color="auto"/>
            <w:right w:val="none" w:sz="0" w:space="0" w:color="auto"/>
          </w:divBdr>
        </w:div>
        <w:div w:id="14769214">
          <w:marLeft w:val="0"/>
          <w:marRight w:val="0"/>
          <w:marTop w:val="0"/>
          <w:marBottom w:val="0"/>
          <w:divBdr>
            <w:top w:val="none" w:sz="0" w:space="0" w:color="auto"/>
            <w:left w:val="none" w:sz="0" w:space="0" w:color="auto"/>
            <w:bottom w:val="none" w:sz="0" w:space="0" w:color="auto"/>
            <w:right w:val="none" w:sz="0" w:space="0" w:color="auto"/>
          </w:divBdr>
        </w:div>
        <w:div w:id="1644432249">
          <w:marLeft w:val="0"/>
          <w:marRight w:val="0"/>
          <w:marTop w:val="0"/>
          <w:marBottom w:val="0"/>
          <w:divBdr>
            <w:top w:val="none" w:sz="0" w:space="0" w:color="auto"/>
            <w:left w:val="none" w:sz="0" w:space="0" w:color="auto"/>
            <w:bottom w:val="none" w:sz="0" w:space="0" w:color="auto"/>
            <w:right w:val="none" w:sz="0" w:space="0" w:color="auto"/>
          </w:divBdr>
        </w:div>
        <w:div w:id="974793226">
          <w:marLeft w:val="0"/>
          <w:marRight w:val="0"/>
          <w:marTop w:val="0"/>
          <w:marBottom w:val="0"/>
          <w:divBdr>
            <w:top w:val="none" w:sz="0" w:space="0" w:color="auto"/>
            <w:left w:val="none" w:sz="0" w:space="0" w:color="auto"/>
            <w:bottom w:val="none" w:sz="0" w:space="0" w:color="auto"/>
            <w:right w:val="none" w:sz="0" w:space="0" w:color="auto"/>
          </w:divBdr>
        </w:div>
      </w:divsChild>
    </w:div>
    <w:div w:id="1658679977">
      <w:bodyDiv w:val="1"/>
      <w:marLeft w:val="0"/>
      <w:marRight w:val="0"/>
      <w:marTop w:val="0"/>
      <w:marBottom w:val="0"/>
      <w:divBdr>
        <w:top w:val="none" w:sz="0" w:space="0" w:color="auto"/>
        <w:left w:val="none" w:sz="0" w:space="0" w:color="auto"/>
        <w:bottom w:val="none" w:sz="0" w:space="0" w:color="auto"/>
        <w:right w:val="none" w:sz="0" w:space="0" w:color="auto"/>
      </w:divBdr>
    </w:div>
    <w:div w:id="2098865994">
      <w:bodyDiv w:val="1"/>
      <w:marLeft w:val="0"/>
      <w:marRight w:val="0"/>
      <w:marTop w:val="0"/>
      <w:marBottom w:val="0"/>
      <w:divBdr>
        <w:top w:val="none" w:sz="0" w:space="0" w:color="auto"/>
        <w:left w:val="none" w:sz="0" w:space="0" w:color="auto"/>
        <w:bottom w:val="none" w:sz="0" w:space="0" w:color="auto"/>
        <w:right w:val="none" w:sz="0" w:space="0" w:color="auto"/>
      </w:divBdr>
    </w:div>
    <w:div w:id="210764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k.DESKTOP-1IH3JCV\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68E4E1EB4143619342F9EAA56403C9"/>
        <w:category>
          <w:name w:val="Algemeen"/>
          <w:gallery w:val="placeholder"/>
        </w:category>
        <w:types>
          <w:type w:val="bbPlcHdr"/>
        </w:types>
        <w:behaviors>
          <w:behavior w:val="content"/>
        </w:behaviors>
        <w:guid w:val="{7CA1D5BB-3F04-422F-BE49-B85227571BE6}"/>
      </w:docPartPr>
      <w:docPartBody>
        <w:p w:rsidR="00BC79DF" w:rsidRDefault="00BC79DF">
          <w:pPr>
            <w:pStyle w:val="1A68E4E1EB4143619342F9EAA56403C9"/>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7CBB1C95A9C445D4ABB72757FCA277E8"/>
        <w:category>
          <w:name w:val="Algemeen"/>
          <w:gallery w:val="placeholder"/>
        </w:category>
        <w:types>
          <w:type w:val="bbPlcHdr"/>
        </w:types>
        <w:behaviors>
          <w:behavior w:val="content"/>
        </w:behaviors>
        <w:guid w:val="{6671BFB7-7C4F-430D-B1CA-5189F3E0698F}"/>
      </w:docPartPr>
      <w:docPartBody>
        <w:p w:rsidR="00BC79DF" w:rsidRDefault="00BC79DF">
          <w:pPr>
            <w:pStyle w:val="7CBB1C95A9C445D4ABB72757FCA277E8"/>
          </w:pPr>
          <w:r>
            <w:rPr>
              <w:color w:val="FFFFFF" w:themeColor="background1"/>
              <w:sz w:val="32"/>
              <w:szCs w:val="32"/>
            </w:rPr>
            <w:t>[Kies de datum]</w:t>
          </w:r>
        </w:p>
      </w:docPartBody>
    </w:docPart>
    <w:docPart>
      <w:docPartPr>
        <w:name w:val="C4E694625F254E10B927673807D9044C"/>
        <w:category>
          <w:name w:val="Algemeen"/>
          <w:gallery w:val="placeholder"/>
        </w:category>
        <w:types>
          <w:type w:val="bbPlcHdr"/>
        </w:types>
        <w:behaviors>
          <w:behavior w:val="content"/>
        </w:behaviors>
        <w:guid w:val="{4CADA59F-0BFD-4400-AB61-CD5EA57B5C18}"/>
      </w:docPartPr>
      <w:docPartBody>
        <w:p w:rsidR="00BC79DF" w:rsidRDefault="00BC79DF">
          <w:pPr>
            <w:pStyle w:val="C4E694625F254E10B927673807D9044C"/>
          </w:pPr>
          <w:r>
            <w:rPr>
              <w:color w:val="FFFFFF" w:themeColor="background1"/>
              <w:sz w:val="40"/>
              <w:szCs w:val="40"/>
            </w:rPr>
            <w:t>[Geef de ondertitel van het document op]</w:t>
          </w:r>
        </w:p>
      </w:docPartBody>
    </w:docPart>
    <w:docPart>
      <w:docPartPr>
        <w:name w:val="A6930AC90FD348788F32F3F847854226"/>
        <w:category>
          <w:name w:val="Algemeen"/>
          <w:gallery w:val="placeholder"/>
        </w:category>
        <w:types>
          <w:type w:val="bbPlcHdr"/>
        </w:types>
        <w:behaviors>
          <w:behavior w:val="content"/>
        </w:behaviors>
        <w:guid w:val="{E9EE51A0-3A58-4CB4-A924-86ED735E8FAB}"/>
      </w:docPartPr>
      <w:docPartBody>
        <w:p w:rsidR="00BC79DF" w:rsidRDefault="00BC79DF">
          <w:pPr>
            <w:pStyle w:val="A6930AC90FD348788F32F3F847854226"/>
          </w:pPr>
          <w:r>
            <w:t>[Geef de ondertitel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9DF"/>
    <w:rsid w:val="000E14E5"/>
    <w:rsid w:val="001634EF"/>
    <w:rsid w:val="002327BF"/>
    <w:rsid w:val="002444EF"/>
    <w:rsid w:val="002628E9"/>
    <w:rsid w:val="00385D1D"/>
    <w:rsid w:val="004C64E4"/>
    <w:rsid w:val="00545B00"/>
    <w:rsid w:val="005E5D5B"/>
    <w:rsid w:val="00770461"/>
    <w:rsid w:val="0077556B"/>
    <w:rsid w:val="00907F9B"/>
    <w:rsid w:val="009C57A3"/>
    <w:rsid w:val="00B84489"/>
    <w:rsid w:val="00BC79DF"/>
    <w:rsid w:val="00CB31AE"/>
    <w:rsid w:val="00E85017"/>
    <w:rsid w:val="00EB6C30"/>
    <w:rsid w:val="00F26A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A68E4E1EB4143619342F9EAA56403C9">
    <w:name w:val="1A68E4E1EB4143619342F9EAA56403C9"/>
  </w:style>
  <w:style w:type="paragraph" w:customStyle="1" w:styleId="7CBB1C95A9C445D4ABB72757FCA277E8">
    <w:name w:val="7CBB1C95A9C445D4ABB72757FCA277E8"/>
  </w:style>
  <w:style w:type="paragraph" w:customStyle="1" w:styleId="C4E694625F254E10B927673807D9044C">
    <w:name w:val="C4E694625F254E10B927673807D9044C"/>
  </w:style>
  <w:style w:type="paragraph" w:customStyle="1" w:styleId="071B4F6F169447828E88D35A9B96FE05">
    <w:name w:val="071B4F6F169447828E88D35A9B96FE05"/>
  </w:style>
  <w:style w:type="paragraph" w:customStyle="1" w:styleId="6968EA74CA154C1C83F2D3A94503A94F">
    <w:name w:val="6968EA74CA154C1C83F2D3A94503A94F"/>
  </w:style>
  <w:style w:type="paragraph" w:customStyle="1" w:styleId="A6930AC90FD348788F32F3F847854226">
    <w:name w:val="A6930AC90FD348788F32F3F847854226"/>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4472C4"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DC4B4D1E5C1549EFB52E332BECE529ED">
    <w:name w:val="DC4B4D1E5C1549EFB52E332BECE52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2018-08-31T00:00:00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b:Source>
    <b:Tag>San14</b:Tag>
    <b:SourceType>Book</b:SourceType>
    <b:Guid>{036D5BAE-29FD-4326-B7AE-E97AEF895BB8}</b:Guid>
    <b:LCID>nl-NL</b:LCID>
    <b:Author>
      <b:Author>
        <b:NameList>
          <b:Person>
            <b:Last>Hoogendoorn</b:Last>
            <b:First>Sander</b:First>
          </b:Person>
        </b:NameList>
      </b:Author>
    </b:Author>
    <b:Title>Progmatisch modelleren met UML 2.0</b:Title>
    <b:Year>2014</b:Year>
    <b:Publisher>Pearson Education Limited</b:Publisher>
    <b:City>Harlow</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7EC62DE6-80E7-4143-B2FC-F3394E77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Template>
  <TotalTime>0</TotalTime>
  <Pages>8</Pages>
  <Words>898</Words>
  <Characters>4939</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Functioneel Ontwerp</vt:lpstr>
      <vt:lpstr>Functioneel Ontwerp</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Pizza Koerier</dc:subject>
  <dc:creator>mark klein haneveld</dc:creator>
  <cp:keywords/>
  <cp:lastModifiedBy>Fhuygen</cp:lastModifiedBy>
  <cp:revision>2</cp:revision>
  <cp:lastPrinted>2017-06-09T08:28:00Z</cp:lastPrinted>
  <dcterms:created xsi:type="dcterms:W3CDTF">2018-09-06T16:37:00Z</dcterms:created>
  <dcterms:modified xsi:type="dcterms:W3CDTF">2018-09-06T16:37:00Z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